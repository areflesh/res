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8AF0" w14:textId="77777777" w:rsidR="00B4528D" w:rsidRPr="00B4528D" w:rsidRDefault="001D2E35" w:rsidP="00B4528D">
      <w:pPr>
        <w:pStyle w:val="Title"/>
      </w:pPr>
      <w:r>
        <w:t xml:space="preserve">John </w:t>
      </w:r>
      <w:proofErr w:type="spellStart"/>
      <w:r>
        <w:t>Durning</w:t>
      </w:r>
      <w:proofErr w:type="spellEnd"/>
    </w:p>
    <w:p w14:paraId="1269F9EC" w14:textId="77777777" w:rsidR="008417D1" w:rsidRDefault="001D2E35" w:rsidP="008417D1">
      <w:r>
        <w:t>672 Crystal Bay Lane, Orlando, FL 32828</w:t>
      </w:r>
      <w:r w:rsidR="008417D1">
        <w:t> | </w:t>
      </w:r>
      <w:r>
        <w:t>(407) 484-3171</w:t>
      </w:r>
      <w:r w:rsidR="008417D1">
        <w:t> | </w:t>
      </w:r>
      <w:r>
        <w:t>jpdurning@gmail.com</w:t>
      </w:r>
    </w:p>
    <w:p w14:paraId="06A59952" w14:textId="06FE5BA8" w:rsidR="008C4A27" w:rsidRDefault="002067D8" w:rsidP="008C4A27">
      <w:pPr>
        <w:pStyle w:val="Date"/>
      </w:pPr>
      <w:r>
        <w:t>7</w:t>
      </w:r>
      <w:r w:rsidR="006B6AC0">
        <w:t>/</w:t>
      </w:r>
      <w:r>
        <w:t>17</w:t>
      </w:r>
      <w:r w:rsidR="001D2E35">
        <w:t>/2017</w:t>
      </w:r>
    </w:p>
    <w:p w14:paraId="19F79650" w14:textId="77777777" w:rsidR="008417D1" w:rsidRDefault="002D6D49" w:rsidP="008417D1">
      <w:pPr>
        <w:pStyle w:val="Address"/>
      </w:pPr>
      <w:r>
        <w:t>Electronic Arts</w:t>
      </w:r>
    </w:p>
    <w:p w14:paraId="4A4E4564" w14:textId="77777777" w:rsidR="009805AE" w:rsidRDefault="002D6D49" w:rsidP="009805AE">
      <w:pPr>
        <w:pStyle w:val="Address"/>
      </w:pPr>
      <w:r>
        <w:t>1950 Summit Park Dr, Orlando, Florida 32810</w:t>
      </w:r>
    </w:p>
    <w:p w14:paraId="37C8EE5C" w14:textId="77777777" w:rsidR="009805AE" w:rsidRDefault="009805AE" w:rsidP="009805AE">
      <w:pPr>
        <w:pStyle w:val="Address"/>
      </w:pPr>
    </w:p>
    <w:p w14:paraId="326D21E1" w14:textId="0B1004C4" w:rsidR="008C4A27" w:rsidRPr="009805AE" w:rsidRDefault="002067D8" w:rsidP="009805AE">
      <w:pPr>
        <w:pStyle w:val="Address"/>
        <w:rPr>
          <w:b/>
        </w:rPr>
      </w:pPr>
      <w:r>
        <w:rPr>
          <w:b/>
        </w:rPr>
        <w:t>Torsten</w:t>
      </w:r>
      <w:r w:rsidR="008C4A27" w:rsidRPr="009805AE">
        <w:rPr>
          <w:b/>
        </w:rPr>
        <w:t>:</w:t>
      </w:r>
    </w:p>
    <w:p w14:paraId="1FB98224" w14:textId="616EA324" w:rsidR="005E4BED" w:rsidRDefault="001D2E35" w:rsidP="001D2E35">
      <w:r>
        <w:t xml:space="preserve">I’m </w:t>
      </w:r>
      <w:r w:rsidR="00321FBA">
        <w:t xml:space="preserve">reaching out to </w:t>
      </w:r>
      <w:r w:rsidR="00DC6D72">
        <w:t xml:space="preserve">express my excitement </w:t>
      </w:r>
      <w:r w:rsidR="008F1D18">
        <w:t xml:space="preserve">regarding the </w:t>
      </w:r>
      <w:r w:rsidR="002067D8">
        <w:t xml:space="preserve">Fulltime </w:t>
      </w:r>
      <w:r w:rsidR="00321FBA">
        <w:t>Software Engineer position</w:t>
      </w:r>
      <w:r w:rsidR="008F1D18">
        <w:t>s</w:t>
      </w:r>
      <w:r w:rsidR="00321FBA">
        <w:t xml:space="preserve"> at </w:t>
      </w:r>
      <w:r w:rsidR="00654845">
        <w:t>EA Tiburon</w:t>
      </w:r>
      <w:r w:rsidR="00321FBA">
        <w:t xml:space="preserve">.  </w:t>
      </w:r>
      <w:r w:rsidR="00DC6D72">
        <w:t xml:space="preserve">Having </w:t>
      </w:r>
      <w:r w:rsidR="00C70A2A">
        <w:t xml:space="preserve">grown up with a controller in my hand I have always had an interest in developing video games. Video games have been a driving force in my life; </w:t>
      </w:r>
      <w:r w:rsidR="0027549E">
        <w:t>f</w:t>
      </w:r>
      <w:r w:rsidR="00C70A2A">
        <w:t xml:space="preserve">rom developing my first text based, </w:t>
      </w:r>
      <w:proofErr w:type="spellStart"/>
      <w:r w:rsidR="00C70A2A">
        <w:t>Zork</w:t>
      </w:r>
      <w:proofErr w:type="spellEnd"/>
      <w:r w:rsidR="00C70A2A">
        <w:t xml:space="preserve"> inspired game in high school, to studying computer science and engineering in college.   I have always admired the game development industry. </w:t>
      </w:r>
    </w:p>
    <w:p w14:paraId="2AC26AE8" w14:textId="13F6DCDA" w:rsidR="005E4BED" w:rsidRDefault="00780365" w:rsidP="001D2E35">
      <w:r>
        <w:t>I feel m</w:t>
      </w:r>
      <w:r w:rsidR="005E4BED">
        <w:t xml:space="preserve">y </w:t>
      </w:r>
      <w:r w:rsidR="00794ED5">
        <w:t xml:space="preserve">15 </w:t>
      </w:r>
      <w:r w:rsidR="002067D8">
        <w:t xml:space="preserve">plus </w:t>
      </w:r>
      <w:r w:rsidR="00794ED5">
        <w:t xml:space="preserve">years </w:t>
      </w:r>
      <w:r w:rsidR="002067D8">
        <w:t xml:space="preserve">of </w:t>
      </w:r>
      <w:r w:rsidR="00794ED5">
        <w:t xml:space="preserve">software engineering experience is a strong match for your team.  </w:t>
      </w:r>
      <w:r w:rsidR="002067D8">
        <w:t xml:space="preserve">For the last 8 months, I have been working as a contracted employee at EA Tiburon through Pro Unlimited. Gaining experience developing Madden 19 for PC.  Prior to working EA, I </w:t>
      </w:r>
      <w:r w:rsidR="00794ED5">
        <w:t xml:space="preserve">started </w:t>
      </w:r>
      <w:proofErr w:type="gramStart"/>
      <w:r w:rsidR="00794ED5">
        <w:t xml:space="preserve">my  </w:t>
      </w:r>
      <w:r w:rsidR="002067D8">
        <w:t>career</w:t>
      </w:r>
      <w:proofErr w:type="gramEnd"/>
      <w:r w:rsidR="002067D8">
        <w:t xml:space="preserve"> working</w:t>
      </w:r>
      <w:r w:rsidR="00794ED5">
        <w:t xml:space="preserve"> on</w:t>
      </w:r>
      <w:r w:rsidR="00CC069C">
        <w:t xml:space="preserve"> high fidelity</w:t>
      </w:r>
      <w:r w:rsidR="00794ED5">
        <w:t xml:space="preserve"> </w:t>
      </w:r>
      <w:r w:rsidR="00CC069C">
        <w:t xml:space="preserve">real-time simulation </w:t>
      </w:r>
      <w:r w:rsidR="00794ED5">
        <w:t>pro</w:t>
      </w:r>
      <w:r w:rsidR="00CC069C">
        <w:t>ducts</w:t>
      </w:r>
      <w:r w:rsidR="00794ED5">
        <w:t xml:space="preserve">, developing a Voice </w:t>
      </w:r>
      <w:r w:rsidR="00CC069C">
        <w:t>Recognition Federate for Semi-Automated Force military simulation</w:t>
      </w:r>
      <w:r w:rsidR="00794ED5">
        <w:t xml:space="preserve">.  My undergraduate thesis was on designing and developing acoustic </w:t>
      </w:r>
      <w:r w:rsidR="00A65E55">
        <w:t>events</w:t>
      </w:r>
      <w:r w:rsidR="00794ED5">
        <w:t xml:space="preserve"> in a </w:t>
      </w:r>
      <w:proofErr w:type="gramStart"/>
      <w:r w:rsidR="00CC069C">
        <w:t>Computer Generated</w:t>
      </w:r>
      <w:proofErr w:type="gramEnd"/>
      <w:r w:rsidR="00CC069C">
        <w:t xml:space="preserve"> Forces</w:t>
      </w:r>
      <w:r w:rsidR="00794ED5">
        <w:t xml:space="preserve"> system.</w:t>
      </w:r>
      <w:r w:rsidR="00A65E55">
        <w:t xml:space="preserve">  At Lockheed Martin, I worked </w:t>
      </w:r>
      <w:r w:rsidR="005E4BED">
        <w:t>on CMMI Level 4 projects,</w:t>
      </w:r>
      <w:r w:rsidR="00CC069C">
        <w:t xml:space="preserve"> taking me through the entire software life-cycle</w:t>
      </w:r>
      <w:r w:rsidR="00A65E55">
        <w:t xml:space="preserve">.  My last 11 years of experience were on a Lockheed Martin project that spun off into the commercial </w:t>
      </w:r>
      <w:r w:rsidR="00CC069C">
        <w:t>domain</w:t>
      </w:r>
      <w:r w:rsidR="0027549E">
        <w:t xml:space="preserve">, at </w:t>
      </w:r>
      <w:proofErr w:type="spellStart"/>
      <w:r w:rsidR="0027549E">
        <w:t>Teranex</w:t>
      </w:r>
      <w:proofErr w:type="spellEnd"/>
      <w:r w:rsidR="0027549E">
        <w:t>/Blackmagic Design</w:t>
      </w:r>
      <w:r w:rsidR="00A65E55">
        <w:t xml:space="preserve">.  I designed and developed user and application interfaces for </w:t>
      </w:r>
      <w:r w:rsidR="00CC069C">
        <w:t xml:space="preserve">real-time </w:t>
      </w:r>
      <w:r w:rsidR="00A65E55">
        <w:t xml:space="preserve">embedded </w:t>
      </w:r>
      <w:r w:rsidR="00CC069C">
        <w:t xml:space="preserve">video </w:t>
      </w:r>
      <w:r w:rsidR="00A65E55">
        <w:t xml:space="preserve">processors. </w:t>
      </w:r>
      <w:r w:rsidR="005E4BED">
        <w:t>It was there that I grew very interested in business development by attending trade shows and interacting with customers, so I also expanded my educational background</w:t>
      </w:r>
      <w:r w:rsidR="00A65E55">
        <w:t xml:space="preserve"> </w:t>
      </w:r>
      <w:r w:rsidR="005E4BED">
        <w:t>and o</w:t>
      </w:r>
      <w:r w:rsidR="00A65E55">
        <w:t>btain</w:t>
      </w:r>
      <w:r w:rsidR="005E4BED">
        <w:t>ed</w:t>
      </w:r>
      <w:r w:rsidR="00A65E55">
        <w:t xml:space="preserve"> </w:t>
      </w:r>
      <w:r w:rsidR="005E4BED">
        <w:t>an</w:t>
      </w:r>
      <w:r w:rsidR="00A65E55">
        <w:t xml:space="preserve"> </w:t>
      </w:r>
      <w:r w:rsidR="005E4BED">
        <w:t>MBA in 2010.</w:t>
      </w:r>
    </w:p>
    <w:p w14:paraId="7F8C1939" w14:textId="4A7E31C4" w:rsidR="009805AE" w:rsidRDefault="005E4BED" w:rsidP="001D2E35">
      <w:r>
        <w:t xml:space="preserve">My </w:t>
      </w:r>
      <w:proofErr w:type="gramStart"/>
      <w:r>
        <w:t xml:space="preserve">background </w:t>
      </w:r>
      <w:r w:rsidR="00B37EEE">
        <w:t>,</w:t>
      </w:r>
      <w:proofErr w:type="gramEnd"/>
      <w:r w:rsidR="00B37EEE">
        <w:t xml:space="preserve"> exper</w:t>
      </w:r>
      <w:r w:rsidR="003C28C7">
        <w:t xml:space="preserve">ience, and </w:t>
      </w:r>
      <w:r>
        <w:t xml:space="preserve">desire to continue to grow my knowledge </w:t>
      </w:r>
      <w:r w:rsidR="003C28C7">
        <w:t>base, make</w:t>
      </w:r>
      <w:r>
        <w:t xml:space="preserve"> me an excellent candidate for your next Software Engineer.  I’m certain I have the skills and mindset I need to contribute</w:t>
      </w:r>
      <w:r w:rsidR="009805AE">
        <w:t xml:space="preserve">, help, and lead </w:t>
      </w:r>
      <w:r>
        <w:t xml:space="preserve">at </w:t>
      </w:r>
      <w:r w:rsidR="00C70A2A">
        <w:t>Electronic Arts</w:t>
      </w:r>
      <w:r>
        <w:t>, Inc.</w:t>
      </w:r>
      <w:r w:rsidR="009805AE">
        <w:t xml:space="preserve">  </w:t>
      </w:r>
    </w:p>
    <w:p w14:paraId="3CB0A2D5" w14:textId="77777777" w:rsidR="005E4BED" w:rsidRDefault="009805AE" w:rsidP="001D2E35">
      <w:r>
        <w:t>Thank you for your consideration, and I hope to continue the conversation in person soon.</w:t>
      </w:r>
    </w:p>
    <w:p w14:paraId="5F639A6C" w14:textId="77777777" w:rsidR="009805AE" w:rsidRDefault="008417D1" w:rsidP="009805AE">
      <w:pPr>
        <w:pStyle w:val="Closing"/>
      </w:pPr>
      <w:r>
        <w:t>Sincerely,</w:t>
      </w:r>
    </w:p>
    <w:p w14:paraId="0B28014C" w14:textId="77777777" w:rsidR="00B4528D" w:rsidRPr="00F34A95" w:rsidRDefault="001D2E35" w:rsidP="009805AE">
      <w:pPr>
        <w:pStyle w:val="Closing"/>
        <w:rPr>
          <w:color w:val="404040" w:themeColor="text1" w:themeTint="BF"/>
        </w:rPr>
      </w:pPr>
      <w:r>
        <w:rPr>
          <w:color w:val="404040" w:themeColor="text1" w:themeTint="BF"/>
        </w:rPr>
        <w:t xml:space="preserve">John </w:t>
      </w:r>
      <w:proofErr w:type="spellStart"/>
      <w:r>
        <w:rPr>
          <w:color w:val="404040" w:themeColor="text1" w:themeTint="BF"/>
        </w:rPr>
        <w:t>Durning</w:t>
      </w:r>
      <w:proofErr w:type="spellEnd"/>
    </w:p>
    <w:sectPr w:rsidR="00B4528D" w:rsidRPr="00F34A95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70114" w14:textId="77777777" w:rsidR="007E6A45" w:rsidRDefault="007E6A45" w:rsidP="008C4A27">
      <w:pPr>
        <w:spacing w:after="0"/>
      </w:pPr>
      <w:r>
        <w:separator/>
      </w:r>
    </w:p>
  </w:endnote>
  <w:endnote w:type="continuationSeparator" w:id="0">
    <w:p w14:paraId="5AD0CF74" w14:textId="77777777" w:rsidR="007E6A45" w:rsidRDefault="007E6A45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34CA0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805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4A2A7" w14:textId="77777777" w:rsidR="007E6A45" w:rsidRDefault="007E6A45" w:rsidP="008C4A27">
      <w:pPr>
        <w:spacing w:after="0"/>
      </w:pPr>
      <w:r>
        <w:separator/>
      </w:r>
    </w:p>
  </w:footnote>
  <w:footnote w:type="continuationSeparator" w:id="0">
    <w:p w14:paraId="5631E71E" w14:textId="77777777" w:rsidR="007E6A45" w:rsidRDefault="007E6A45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35"/>
    <w:rsid w:val="00077B54"/>
    <w:rsid w:val="001D2E35"/>
    <w:rsid w:val="002067D8"/>
    <w:rsid w:val="0027549E"/>
    <w:rsid w:val="00293587"/>
    <w:rsid w:val="00293B83"/>
    <w:rsid w:val="002D6D49"/>
    <w:rsid w:val="00321FBA"/>
    <w:rsid w:val="003C28C7"/>
    <w:rsid w:val="004C6507"/>
    <w:rsid w:val="00586C86"/>
    <w:rsid w:val="005E4BED"/>
    <w:rsid w:val="00654845"/>
    <w:rsid w:val="00685F25"/>
    <w:rsid w:val="006A3CE7"/>
    <w:rsid w:val="006B6AC0"/>
    <w:rsid w:val="00763A88"/>
    <w:rsid w:val="0076617E"/>
    <w:rsid w:val="00780365"/>
    <w:rsid w:val="00794ED5"/>
    <w:rsid w:val="007E6A45"/>
    <w:rsid w:val="008417D1"/>
    <w:rsid w:val="008C4A27"/>
    <w:rsid w:val="008F1D18"/>
    <w:rsid w:val="009805AE"/>
    <w:rsid w:val="00A65E55"/>
    <w:rsid w:val="00A71493"/>
    <w:rsid w:val="00B137AD"/>
    <w:rsid w:val="00B37EEE"/>
    <w:rsid w:val="00B4528D"/>
    <w:rsid w:val="00C70A2A"/>
    <w:rsid w:val="00CC069C"/>
    <w:rsid w:val="00DC6D72"/>
    <w:rsid w:val="00DF0D2D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CCC1"/>
  <w15:chartTrackingRefBased/>
  <w15:docId w15:val="{8A22E5CE-D2FA-4BEC-93F1-2368A777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e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Durning</dc:creator>
  <cp:keywords/>
  <dc:description/>
  <cp:lastModifiedBy>Prado, Erica</cp:lastModifiedBy>
  <cp:revision>2</cp:revision>
  <dcterms:created xsi:type="dcterms:W3CDTF">2021-03-29T17:28:00Z</dcterms:created>
  <dcterms:modified xsi:type="dcterms:W3CDTF">2021-03-29T17:28:00Z</dcterms:modified>
</cp:coreProperties>
</file>