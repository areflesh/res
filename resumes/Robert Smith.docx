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717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622"/>
        <w:gridCol w:w="4617"/>
        <w:gridCol w:w="4463"/>
      </w:tblGrid>
      <w:tr w:rsidR="00F20B0E" w14:paraId="77F03D04" w14:textId="77777777" w:rsidTr="000E6B55">
        <w:trPr>
          <w:trHeight w:val="52"/>
        </w:trPr>
        <w:tc>
          <w:tcPr>
            <w:tcW w:w="758" w:type="pct"/>
            <w:vMerge w:val="restart"/>
            <w:tcBorders>
              <w:top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3328528C" w14:textId="77777777" w:rsidR="00912194" w:rsidRPr="00CA2A54" w:rsidRDefault="00CD1569" w:rsidP="006D410C">
            <w:pPr>
              <w:pStyle w:val="ContentHeading"/>
              <w:rPr>
                <w:color w:val="DC572E"/>
              </w:rPr>
            </w:pPr>
            <w:sdt>
              <w:sdtPr>
                <w:rPr>
                  <w:color w:val="DC572E"/>
                </w:rPr>
                <w:id w:val="5444144"/>
                <w:placeholder>
                  <w:docPart w:val="0BB8A73B88A62A47A82FA7ABC9629773"/>
                </w:placeholder>
              </w:sdtPr>
              <w:sdtEndPr/>
              <w:sdtContent>
                <w:r w:rsidR="00912194" w:rsidRPr="00711409">
                  <w:rPr>
                    <w:color w:val="DC572E"/>
                    <w:sz w:val="24"/>
                  </w:rPr>
                  <w:t>Skills &amp; Qualifications</w:t>
                </w:r>
              </w:sdtContent>
            </w:sdt>
          </w:p>
        </w:tc>
        <w:tc>
          <w:tcPr>
            <w:tcW w:w="215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2CF38DD7" w14:textId="79CBD460" w:rsidR="00912194" w:rsidRPr="002A3C88" w:rsidRDefault="004F3C37" w:rsidP="002A3C88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711409">
              <w:rPr>
                <w:b/>
                <w:color w:val="404040" w:themeColor="text1" w:themeTint="BF"/>
                <w:szCs w:val="20"/>
              </w:rPr>
              <w:t>Technical Skills</w:t>
            </w:r>
          </w:p>
        </w:tc>
        <w:tc>
          <w:tcPr>
            <w:tcW w:w="208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169547CD" w14:textId="6635F475" w:rsidR="00912194" w:rsidRPr="002A3C88" w:rsidRDefault="004F3C37" w:rsidP="002A3C88">
            <w:pPr>
              <w:jc w:val="center"/>
              <w:rPr>
                <w:b/>
                <w:color w:val="404040" w:themeColor="text1" w:themeTint="BF"/>
                <w:sz w:val="20"/>
                <w:szCs w:val="20"/>
              </w:rPr>
            </w:pPr>
            <w:r w:rsidRPr="00711409">
              <w:rPr>
                <w:b/>
                <w:color w:val="404040" w:themeColor="text1" w:themeTint="BF"/>
                <w:szCs w:val="20"/>
              </w:rPr>
              <w:t>Practical Skills</w:t>
            </w:r>
          </w:p>
        </w:tc>
      </w:tr>
      <w:tr w:rsidR="00F20B0E" w14:paraId="41225693" w14:textId="77777777" w:rsidTr="000E6B55">
        <w:trPr>
          <w:trHeight w:val="1267"/>
        </w:trPr>
        <w:tc>
          <w:tcPr>
            <w:tcW w:w="758" w:type="pct"/>
            <w:vMerge/>
            <w:tcBorders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thinDiagStripe" w:color="F9F9F9" w:fill="auto"/>
          </w:tcPr>
          <w:p w14:paraId="5661AF79" w14:textId="77777777" w:rsidR="001E5C69" w:rsidRPr="00CA2A54" w:rsidRDefault="001E5C69" w:rsidP="00024E30">
            <w:pPr>
              <w:pStyle w:val="ContentHeading"/>
              <w:rPr>
                <w:color w:val="DC572E"/>
              </w:rPr>
            </w:pPr>
          </w:p>
        </w:tc>
        <w:tc>
          <w:tcPr>
            <w:tcW w:w="2157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CDD795B" w14:textId="28ACFB65" w:rsidR="004F3C37" w:rsidRDefault="00FF2408" w:rsidP="00681BC2">
            <w:pPr>
              <w:pStyle w:val="BulletedList"/>
              <w:numPr>
                <w:ilvl w:val="0"/>
                <w:numId w:val="19"/>
              </w:numPr>
              <w:ind w:left="305" w:hanging="180"/>
              <w:rPr>
                <w:szCs w:val="20"/>
              </w:rPr>
            </w:pPr>
            <w:r w:rsidRPr="00711409">
              <w:rPr>
                <w:szCs w:val="20"/>
              </w:rPr>
              <w:t>Microsoft Word, Excel, Project</w:t>
            </w:r>
          </w:p>
          <w:p w14:paraId="0F35216B" w14:textId="0F85F2B6" w:rsidR="00535599" w:rsidRPr="00711409" w:rsidRDefault="00535599" w:rsidP="00681BC2">
            <w:pPr>
              <w:pStyle w:val="BulletedList"/>
              <w:numPr>
                <w:ilvl w:val="0"/>
                <w:numId w:val="19"/>
              </w:numPr>
              <w:ind w:left="305" w:hanging="180"/>
              <w:rPr>
                <w:szCs w:val="20"/>
              </w:rPr>
            </w:pPr>
            <w:r>
              <w:rPr>
                <w:szCs w:val="20"/>
              </w:rPr>
              <w:t xml:space="preserve">JIRA, </w:t>
            </w:r>
            <w:r w:rsidR="007C53AF">
              <w:rPr>
                <w:szCs w:val="20"/>
              </w:rPr>
              <w:t>Perforce</w:t>
            </w:r>
          </w:p>
          <w:p w14:paraId="160BB0B9" w14:textId="3CC33AA1" w:rsidR="004F3C37" w:rsidRPr="00535599" w:rsidRDefault="004F3C37" w:rsidP="002E0496">
            <w:pPr>
              <w:pStyle w:val="BulletedList"/>
              <w:numPr>
                <w:ilvl w:val="0"/>
                <w:numId w:val="19"/>
              </w:numPr>
              <w:ind w:left="305" w:hanging="180"/>
              <w:rPr>
                <w:szCs w:val="20"/>
              </w:rPr>
            </w:pPr>
            <w:r w:rsidRPr="00535599">
              <w:rPr>
                <w:szCs w:val="20"/>
              </w:rPr>
              <w:t>Unity 3D</w:t>
            </w:r>
            <w:r w:rsidR="00535599">
              <w:rPr>
                <w:szCs w:val="20"/>
              </w:rPr>
              <w:t xml:space="preserve">, </w:t>
            </w:r>
            <w:r w:rsidRPr="00535599">
              <w:rPr>
                <w:szCs w:val="20"/>
              </w:rPr>
              <w:t>Unreal Engine</w:t>
            </w:r>
          </w:p>
          <w:p w14:paraId="46F08356" w14:textId="105245E9" w:rsidR="004F3C37" w:rsidRPr="00CA2A54" w:rsidRDefault="004F3C37" w:rsidP="000E6B55">
            <w:pPr>
              <w:pStyle w:val="BulletedList"/>
              <w:numPr>
                <w:ilvl w:val="0"/>
                <w:numId w:val="19"/>
              </w:numPr>
              <w:ind w:left="305" w:hanging="180"/>
              <w:rPr>
                <w:sz w:val="20"/>
                <w:szCs w:val="20"/>
              </w:rPr>
            </w:pPr>
            <w:r w:rsidRPr="00711409">
              <w:rPr>
                <w:szCs w:val="20"/>
              </w:rPr>
              <w:t>Twine</w:t>
            </w:r>
          </w:p>
        </w:tc>
        <w:tc>
          <w:tcPr>
            <w:tcW w:w="2086" w:type="pct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5BCC1E7D" w14:textId="77777777" w:rsidR="00517CDA" w:rsidRPr="00711409" w:rsidRDefault="000E6B55" w:rsidP="00577F55">
            <w:pPr>
              <w:pStyle w:val="BulletedList"/>
              <w:numPr>
                <w:ilvl w:val="0"/>
                <w:numId w:val="19"/>
              </w:numPr>
              <w:ind w:left="238" w:hanging="180"/>
              <w:rPr>
                <w:szCs w:val="20"/>
              </w:rPr>
            </w:pPr>
            <w:r w:rsidRPr="00711409">
              <w:rPr>
                <w:szCs w:val="20"/>
              </w:rPr>
              <w:t>Systems Design, Experimental Design, Level Design</w:t>
            </w:r>
          </w:p>
          <w:p w14:paraId="2B8A652B" w14:textId="77777777" w:rsidR="000E6B55" w:rsidRPr="00711409" w:rsidRDefault="000E6B55" w:rsidP="00577F55">
            <w:pPr>
              <w:pStyle w:val="BulletedList"/>
              <w:numPr>
                <w:ilvl w:val="0"/>
                <w:numId w:val="19"/>
              </w:numPr>
              <w:ind w:left="238" w:hanging="180"/>
              <w:rPr>
                <w:szCs w:val="20"/>
              </w:rPr>
            </w:pPr>
            <w:r w:rsidRPr="00711409">
              <w:rPr>
                <w:szCs w:val="20"/>
              </w:rPr>
              <w:t>Production Methodology</w:t>
            </w:r>
          </w:p>
          <w:p w14:paraId="4FB07FC4" w14:textId="1797EFD7" w:rsidR="000E6B55" w:rsidRPr="002A3C88" w:rsidRDefault="000E6B55" w:rsidP="00577F55">
            <w:pPr>
              <w:pStyle w:val="BulletedList"/>
              <w:numPr>
                <w:ilvl w:val="0"/>
                <w:numId w:val="19"/>
              </w:numPr>
              <w:ind w:left="238" w:hanging="180"/>
              <w:rPr>
                <w:sz w:val="20"/>
                <w:szCs w:val="20"/>
              </w:rPr>
            </w:pPr>
            <w:r w:rsidRPr="00711409">
              <w:rPr>
                <w:szCs w:val="20"/>
              </w:rPr>
              <w:t>Statistical Methods</w:t>
            </w:r>
          </w:p>
        </w:tc>
      </w:tr>
      <w:tr w:rsidR="00C531B1" w14:paraId="2D30CFEC" w14:textId="77777777" w:rsidTr="001E3A4F">
        <w:trPr>
          <w:trHeight w:val="1171"/>
        </w:trPr>
        <w:sdt>
          <w:sdtPr>
            <w:rPr>
              <w:color w:val="DC572E"/>
            </w:rPr>
            <w:id w:val="1106436203"/>
            <w:placeholder>
              <w:docPart w:val="2233F88E82CE45F7B4ACF55E9BD25511"/>
            </w:placeholder>
            <w:showingPlcHdr/>
          </w:sdtPr>
          <w:sdtEndPr/>
          <w:sdtContent>
            <w:tc>
              <w:tcPr>
                <w:tcW w:w="758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5D600D1B" w14:textId="77777777" w:rsidR="00C531B1" w:rsidRPr="00CA2A54" w:rsidRDefault="00C531B1" w:rsidP="00A64FD0">
                <w:pPr>
                  <w:pStyle w:val="ContentHeading"/>
                  <w:ind w:left="-115"/>
                  <w:rPr>
                    <w:color w:val="DC572E"/>
                  </w:rPr>
                </w:pPr>
                <w:r w:rsidRPr="00711409">
                  <w:rPr>
                    <w:color w:val="DC572E"/>
                    <w:sz w:val="24"/>
                  </w:rPr>
                  <w:t>Education</w:t>
                </w:r>
              </w:p>
            </w:tc>
          </w:sdtContent>
        </w:sdt>
        <w:tc>
          <w:tcPr>
            <w:tcW w:w="424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E3BE7E" w14:textId="377BC309" w:rsidR="00C531B1" w:rsidRPr="00711409" w:rsidRDefault="00C531B1" w:rsidP="00A64FD0">
            <w:pPr>
              <w:pStyle w:val="ListParagraph"/>
              <w:numPr>
                <w:ilvl w:val="0"/>
                <w:numId w:val="33"/>
              </w:numPr>
              <w:ind w:left="305" w:hanging="180"/>
              <w:rPr>
                <w:rStyle w:val="ContentBodyChar"/>
                <w:b/>
                <w:sz w:val="22"/>
              </w:rPr>
            </w:pPr>
            <w:r w:rsidRPr="00711409">
              <w:rPr>
                <w:rStyle w:val="ContentBodyChar"/>
                <w:sz w:val="22"/>
              </w:rPr>
              <w:t xml:space="preserve">Full Sail University – </w:t>
            </w:r>
            <w:r w:rsidRPr="00711409">
              <w:rPr>
                <w:rStyle w:val="ContentBodyChar"/>
                <w:b/>
                <w:sz w:val="22"/>
              </w:rPr>
              <w:t>Game Design, Master of Scienc</w:t>
            </w:r>
            <w:r w:rsidR="0060000C" w:rsidRPr="00711409">
              <w:rPr>
                <w:rStyle w:val="ContentBodyChar"/>
                <w:b/>
                <w:sz w:val="22"/>
              </w:rPr>
              <w:t xml:space="preserve">e </w:t>
            </w:r>
            <w:r w:rsidR="0060000C" w:rsidRPr="00711409">
              <w:rPr>
                <w:rStyle w:val="ContentBodyChar"/>
                <w:sz w:val="22"/>
              </w:rPr>
              <w:t>–</w:t>
            </w:r>
            <w:r w:rsidR="0060000C" w:rsidRPr="00711409">
              <w:rPr>
                <w:rStyle w:val="ContentBodyChar"/>
                <w:b/>
                <w:sz w:val="22"/>
              </w:rPr>
              <w:t xml:space="preserve"> </w:t>
            </w:r>
            <w:r w:rsidR="001A0F58" w:rsidRPr="00711409">
              <w:rPr>
                <w:rStyle w:val="ContentBodyChar"/>
                <w:sz w:val="22"/>
              </w:rPr>
              <w:t>3.</w:t>
            </w:r>
            <w:r w:rsidR="007C4847">
              <w:rPr>
                <w:rStyle w:val="ContentBodyChar"/>
                <w:sz w:val="22"/>
              </w:rPr>
              <w:t>88</w:t>
            </w:r>
            <w:r w:rsidR="00197C07" w:rsidRPr="00711409">
              <w:rPr>
                <w:rStyle w:val="ContentBodyChar"/>
                <w:sz w:val="22"/>
              </w:rPr>
              <w:t xml:space="preserve"> GPA</w:t>
            </w:r>
            <w:r w:rsidR="0060000C" w:rsidRPr="00711409">
              <w:rPr>
                <w:rStyle w:val="ContentBodyChar"/>
                <w:sz w:val="22"/>
              </w:rPr>
              <w:t xml:space="preserve"> | </w:t>
            </w:r>
            <w:r w:rsidR="00711409" w:rsidRPr="00711409">
              <w:rPr>
                <w:rStyle w:val="ContentBodyChar"/>
                <w:sz w:val="22"/>
              </w:rPr>
              <w:t>September</w:t>
            </w:r>
            <w:r w:rsidR="00262A63" w:rsidRPr="00711409">
              <w:rPr>
                <w:rStyle w:val="ContentBodyChar"/>
                <w:sz w:val="22"/>
              </w:rPr>
              <w:t xml:space="preserve"> 2016</w:t>
            </w:r>
          </w:p>
          <w:p w14:paraId="44FFA0AD" w14:textId="77777777" w:rsidR="00711409" w:rsidRPr="00711409" w:rsidRDefault="00711409" w:rsidP="00711409">
            <w:pPr>
              <w:pStyle w:val="ListParagraph"/>
              <w:ind w:left="305"/>
              <w:rPr>
                <w:rStyle w:val="ContentBodyChar"/>
                <w:b/>
                <w:sz w:val="22"/>
              </w:rPr>
            </w:pPr>
          </w:p>
          <w:p w14:paraId="6FC32A0B" w14:textId="202FA2D6" w:rsidR="00C531B1" w:rsidRPr="001E3A4F" w:rsidRDefault="00262A63" w:rsidP="001A0F58">
            <w:pPr>
              <w:pStyle w:val="ListParagraph"/>
              <w:numPr>
                <w:ilvl w:val="0"/>
                <w:numId w:val="33"/>
              </w:numPr>
              <w:ind w:left="305" w:hanging="180"/>
              <w:rPr>
                <w:color w:val="000000" w:themeColor="text1"/>
                <w:sz w:val="20"/>
              </w:rPr>
            </w:pPr>
            <w:r w:rsidRPr="00711409">
              <w:rPr>
                <w:rStyle w:val="ContentBodyChar"/>
                <w:sz w:val="22"/>
              </w:rPr>
              <w:t>University of Hull</w:t>
            </w:r>
            <w:r w:rsidR="00C531B1" w:rsidRPr="00711409">
              <w:rPr>
                <w:rStyle w:val="ContentBodyChar"/>
                <w:sz w:val="22"/>
              </w:rPr>
              <w:t xml:space="preserve"> – </w:t>
            </w:r>
            <w:r w:rsidR="001E3A4F" w:rsidRPr="00711409">
              <w:rPr>
                <w:rStyle w:val="ContentBodyChar"/>
                <w:b/>
                <w:sz w:val="22"/>
              </w:rPr>
              <w:t>Creative Writing and Philosophy</w:t>
            </w:r>
            <w:r w:rsidR="006D410C" w:rsidRPr="00711409">
              <w:rPr>
                <w:rStyle w:val="ContentBodyChar"/>
                <w:b/>
                <w:sz w:val="22"/>
              </w:rPr>
              <w:t>, Bachelor</w:t>
            </w:r>
            <w:r w:rsidR="00C531B1" w:rsidRPr="00711409">
              <w:rPr>
                <w:rStyle w:val="ContentBodyChar"/>
                <w:b/>
                <w:sz w:val="22"/>
              </w:rPr>
              <w:t xml:space="preserve"> of </w:t>
            </w:r>
            <w:r w:rsidR="001E3A4F" w:rsidRPr="00711409">
              <w:rPr>
                <w:rStyle w:val="ContentBodyChar"/>
                <w:b/>
                <w:sz w:val="22"/>
              </w:rPr>
              <w:t>Arts</w:t>
            </w:r>
            <w:r w:rsidR="00C531B1" w:rsidRPr="00711409">
              <w:rPr>
                <w:rStyle w:val="ContentBodyChar"/>
                <w:sz w:val="22"/>
              </w:rPr>
              <w:t xml:space="preserve"> </w:t>
            </w:r>
            <w:r w:rsidR="001E3A4F" w:rsidRPr="00711409">
              <w:rPr>
                <w:rStyle w:val="ContentBodyChar"/>
                <w:sz w:val="22"/>
              </w:rPr>
              <w:t>– 3.26</w:t>
            </w:r>
            <w:r w:rsidR="00197C07" w:rsidRPr="00711409">
              <w:rPr>
                <w:rStyle w:val="ContentBodyChar"/>
                <w:sz w:val="22"/>
              </w:rPr>
              <w:t xml:space="preserve"> GPA</w:t>
            </w:r>
            <w:r w:rsidR="0060000C" w:rsidRPr="00711409">
              <w:rPr>
                <w:rStyle w:val="ContentBodyChar"/>
                <w:sz w:val="22"/>
              </w:rPr>
              <w:t xml:space="preserve"> | </w:t>
            </w:r>
            <w:r w:rsidR="001E3A4F" w:rsidRPr="00711409">
              <w:rPr>
                <w:rStyle w:val="ContentBodyChar"/>
                <w:sz w:val="22"/>
              </w:rPr>
              <w:t>Ju</w:t>
            </w:r>
            <w:r w:rsidR="001A0F58" w:rsidRPr="00711409">
              <w:rPr>
                <w:rStyle w:val="ContentBodyChar"/>
                <w:sz w:val="22"/>
              </w:rPr>
              <w:t>ne</w:t>
            </w:r>
            <w:r w:rsidR="0060000C" w:rsidRPr="00711409">
              <w:rPr>
                <w:rStyle w:val="ContentBodyChar"/>
                <w:sz w:val="22"/>
              </w:rPr>
              <w:t xml:space="preserve"> 201</w:t>
            </w:r>
            <w:r w:rsidR="001E3A4F" w:rsidRPr="00711409">
              <w:rPr>
                <w:rStyle w:val="ContentBodyChar"/>
                <w:sz w:val="22"/>
              </w:rPr>
              <w:t>5</w:t>
            </w:r>
          </w:p>
        </w:tc>
      </w:tr>
      <w:tr w:rsidR="009E104E" w14:paraId="03246751" w14:textId="77777777" w:rsidTr="001E3A4F">
        <w:trPr>
          <w:trHeight w:val="10608"/>
        </w:trPr>
        <w:sdt>
          <w:sdtPr>
            <w:rPr>
              <w:color w:val="DC572E"/>
              <w:sz w:val="24"/>
            </w:rPr>
            <w:id w:val="1106436202"/>
            <w:placeholder>
              <w:docPart w:val="15006684AB27444B8D77D5CA9FF1BD89"/>
            </w:placeholder>
            <w:showingPlcHdr/>
          </w:sdtPr>
          <w:sdtEndPr/>
          <w:sdtContent>
            <w:tc>
              <w:tcPr>
                <w:tcW w:w="758" w:type="pct"/>
                <w:tcBorders>
                  <w:top w:val="single" w:sz="4" w:space="0" w:color="F2F2F2" w:themeColor="background1" w:themeShade="F2"/>
                  <w:bottom w:val="single" w:sz="4" w:space="0" w:color="F2F2F2" w:themeColor="background1" w:themeShade="F2"/>
                  <w:right w:val="single" w:sz="4" w:space="0" w:color="F2F2F2" w:themeColor="background1" w:themeShade="F2"/>
                </w:tcBorders>
                <w:shd w:val="thinDiagStripe" w:color="F9F9F9" w:fill="auto"/>
              </w:tcPr>
              <w:p w14:paraId="44A5682D" w14:textId="77777777" w:rsidR="009E104E" w:rsidRPr="00CA2A54" w:rsidRDefault="009E104E" w:rsidP="000F1D03">
                <w:pPr>
                  <w:pStyle w:val="ContentHeading"/>
                  <w:rPr>
                    <w:color w:val="DC572E"/>
                  </w:rPr>
                </w:pPr>
                <w:r w:rsidRPr="00CA2A54">
                  <w:rPr>
                    <w:color w:val="DC572E"/>
                  </w:rPr>
                  <w:t>Work History</w:t>
                </w:r>
              </w:p>
            </w:tc>
          </w:sdtContent>
        </w:sdt>
        <w:tc>
          <w:tcPr>
            <w:tcW w:w="4242" w:type="pct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</w:tcBorders>
          </w:tcPr>
          <w:p w14:paraId="48F9455E" w14:textId="6F6D39F3" w:rsidR="00007F2F" w:rsidRDefault="00007F2F" w:rsidP="004F3C37">
            <w:pPr>
              <w:rPr>
                <w:szCs w:val="20"/>
                <w:u w:val="single"/>
              </w:rPr>
            </w:pPr>
            <w:r>
              <w:rPr>
                <w:szCs w:val="20"/>
                <w:u w:val="single"/>
              </w:rPr>
              <w:t>EA Sports</w:t>
            </w:r>
            <w:r w:rsidRPr="000E6B55">
              <w:rPr>
                <w:szCs w:val="20"/>
                <w:u w:val="single"/>
              </w:rPr>
              <w:t xml:space="preserve"> | </w:t>
            </w:r>
            <w:r>
              <w:rPr>
                <w:b/>
                <w:szCs w:val="20"/>
                <w:u w:val="single"/>
              </w:rPr>
              <w:t>Embedded Quality Assurance Analyst</w:t>
            </w:r>
            <w:r w:rsidRPr="000E6B55">
              <w:rPr>
                <w:szCs w:val="20"/>
                <w:u w:val="single"/>
              </w:rPr>
              <w:t xml:space="preserve"> |</w:t>
            </w:r>
            <w:r w:rsidRPr="000E6B55">
              <w:rPr>
                <w:i/>
                <w:szCs w:val="20"/>
                <w:u w:val="single"/>
              </w:rPr>
              <w:t>Orlando:</w:t>
            </w:r>
            <w:r>
              <w:rPr>
                <w:i/>
                <w:szCs w:val="20"/>
                <w:u w:val="single"/>
              </w:rPr>
              <w:t xml:space="preserve"> 05/18 - Present</w:t>
            </w:r>
          </w:p>
          <w:p w14:paraId="6E72A18A" w14:textId="28E7C03D" w:rsidR="00007F2F" w:rsidRDefault="00007F2F" w:rsidP="00007F2F">
            <w:pPr>
              <w:pStyle w:val="ListParagraph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>Oversaw</w:t>
            </w:r>
            <w:r w:rsidRPr="007C53AF">
              <w:rPr>
                <w:szCs w:val="20"/>
              </w:rPr>
              <w:t xml:space="preserve"> QA Product ownership of 3 areas, including a</w:t>
            </w:r>
            <w:r>
              <w:rPr>
                <w:szCs w:val="20"/>
              </w:rPr>
              <w:t xml:space="preserve"> completely</w:t>
            </w:r>
            <w:r w:rsidRPr="007C53AF">
              <w:rPr>
                <w:szCs w:val="20"/>
              </w:rPr>
              <w:t xml:space="preserve"> new</w:t>
            </w:r>
            <w:r w:rsidR="00E70DBF">
              <w:rPr>
                <w:szCs w:val="20"/>
              </w:rPr>
              <w:t xml:space="preserve"> Front End</w:t>
            </w:r>
            <w:r w:rsidRPr="007C53AF">
              <w:rPr>
                <w:szCs w:val="20"/>
              </w:rPr>
              <w:t xml:space="preserve"> mode to the NBA LIVE</w:t>
            </w:r>
            <w:r>
              <w:rPr>
                <w:szCs w:val="20"/>
              </w:rPr>
              <w:t xml:space="preserve"> title.</w:t>
            </w:r>
          </w:p>
          <w:p w14:paraId="7328B3AD" w14:textId="45B5DD8D" w:rsidR="00E70DBF" w:rsidRDefault="00E70DBF" w:rsidP="00007F2F">
            <w:pPr>
              <w:pStyle w:val="ListParagraph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>Analyzed threat and testing design of incoming features and changes. Ran Pre and Post integration testing of said features and changes.</w:t>
            </w:r>
          </w:p>
          <w:p w14:paraId="64D668E5" w14:textId="532CC8D2" w:rsidR="00E70DBF" w:rsidRDefault="00E70DBF" w:rsidP="00E70DBF">
            <w:pPr>
              <w:pStyle w:val="ListParagraph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>Organized and ran playtest sessions for the purposes of in-house feedback on general gameplay.</w:t>
            </w:r>
          </w:p>
          <w:p w14:paraId="7820FCF9" w14:textId="367FCB57" w:rsidR="00E70DBF" w:rsidRDefault="00E70DBF" w:rsidP="00E70DBF">
            <w:pPr>
              <w:rPr>
                <w:szCs w:val="20"/>
              </w:rPr>
            </w:pPr>
          </w:p>
          <w:p w14:paraId="5FA88C44" w14:textId="02576FEB" w:rsidR="00E70DBF" w:rsidRPr="00E70DBF" w:rsidRDefault="00E70DBF" w:rsidP="00E70DBF">
            <w:pPr>
              <w:rPr>
                <w:b/>
                <w:sz w:val="24"/>
                <w:szCs w:val="20"/>
              </w:rPr>
            </w:pPr>
            <w:r w:rsidRPr="00E70DBF">
              <w:rPr>
                <w:b/>
                <w:sz w:val="24"/>
                <w:szCs w:val="20"/>
              </w:rPr>
              <w:t>Previous Experience:</w:t>
            </w:r>
          </w:p>
          <w:p w14:paraId="7B4DB055" w14:textId="77777777" w:rsidR="00007F2F" w:rsidRDefault="00007F2F" w:rsidP="004F3C37">
            <w:pPr>
              <w:rPr>
                <w:szCs w:val="20"/>
                <w:u w:val="single"/>
              </w:rPr>
            </w:pPr>
          </w:p>
          <w:p w14:paraId="642767A1" w14:textId="6AF1AC1A" w:rsidR="004F3C37" w:rsidRPr="000E6B55" w:rsidRDefault="00535599" w:rsidP="004F3C37">
            <w:pPr>
              <w:rPr>
                <w:i/>
                <w:szCs w:val="20"/>
                <w:u w:val="single"/>
              </w:rPr>
            </w:pPr>
            <w:r>
              <w:rPr>
                <w:szCs w:val="20"/>
                <w:u w:val="single"/>
              </w:rPr>
              <w:t>EA Sports</w:t>
            </w:r>
            <w:r w:rsidR="004F3C37" w:rsidRPr="000E6B55">
              <w:rPr>
                <w:szCs w:val="20"/>
                <w:u w:val="single"/>
              </w:rPr>
              <w:t xml:space="preserve"> | </w:t>
            </w:r>
            <w:r>
              <w:rPr>
                <w:b/>
                <w:szCs w:val="20"/>
                <w:u w:val="single"/>
              </w:rPr>
              <w:t>Embedded Quality Assurance Tester</w:t>
            </w:r>
            <w:r w:rsidR="00007F2F">
              <w:rPr>
                <w:b/>
                <w:szCs w:val="20"/>
                <w:u w:val="single"/>
              </w:rPr>
              <w:t xml:space="preserve"> II</w:t>
            </w:r>
            <w:r w:rsidR="004F3C37" w:rsidRPr="000E6B55">
              <w:rPr>
                <w:szCs w:val="20"/>
                <w:u w:val="single"/>
              </w:rPr>
              <w:t xml:space="preserve"> |</w:t>
            </w:r>
            <w:r w:rsidR="004F3C37" w:rsidRPr="000E6B55">
              <w:rPr>
                <w:i/>
                <w:szCs w:val="20"/>
                <w:u w:val="single"/>
              </w:rPr>
              <w:t>Orlando: 0</w:t>
            </w:r>
            <w:r>
              <w:rPr>
                <w:i/>
                <w:szCs w:val="20"/>
                <w:u w:val="single"/>
              </w:rPr>
              <w:t>4</w:t>
            </w:r>
            <w:r w:rsidR="004F3C37" w:rsidRPr="000E6B55">
              <w:rPr>
                <w:i/>
                <w:szCs w:val="20"/>
                <w:u w:val="single"/>
              </w:rPr>
              <w:t>/1</w:t>
            </w:r>
            <w:r>
              <w:rPr>
                <w:i/>
                <w:szCs w:val="20"/>
                <w:u w:val="single"/>
              </w:rPr>
              <w:t>7</w:t>
            </w:r>
            <w:r w:rsidR="004F3C37" w:rsidRPr="000E6B55">
              <w:rPr>
                <w:i/>
                <w:szCs w:val="20"/>
                <w:u w:val="single"/>
              </w:rPr>
              <w:t xml:space="preserve"> – </w:t>
            </w:r>
            <w:r>
              <w:rPr>
                <w:i/>
                <w:szCs w:val="20"/>
                <w:u w:val="single"/>
              </w:rPr>
              <w:t>10</w:t>
            </w:r>
            <w:r w:rsidR="00786BFA">
              <w:rPr>
                <w:i/>
                <w:szCs w:val="20"/>
                <w:u w:val="single"/>
              </w:rPr>
              <w:t>/</w:t>
            </w:r>
            <w:r w:rsidR="00007F2F">
              <w:rPr>
                <w:i/>
                <w:szCs w:val="20"/>
                <w:u w:val="single"/>
              </w:rPr>
              <w:t>1</w:t>
            </w:r>
            <w:r>
              <w:rPr>
                <w:i/>
                <w:szCs w:val="20"/>
                <w:u w:val="single"/>
              </w:rPr>
              <w:t>7</w:t>
            </w:r>
            <w:r w:rsidR="007C53AF">
              <w:rPr>
                <w:i/>
                <w:szCs w:val="20"/>
                <w:u w:val="single"/>
              </w:rPr>
              <w:t>, 02/</w:t>
            </w:r>
            <w:r w:rsidR="00007F2F">
              <w:rPr>
                <w:i/>
                <w:szCs w:val="20"/>
                <w:u w:val="single"/>
              </w:rPr>
              <w:t>18</w:t>
            </w:r>
            <w:r w:rsidR="007C53AF">
              <w:rPr>
                <w:i/>
                <w:szCs w:val="20"/>
                <w:u w:val="single"/>
              </w:rPr>
              <w:t xml:space="preserve"> – </w:t>
            </w:r>
            <w:r w:rsidR="00007F2F">
              <w:rPr>
                <w:i/>
                <w:szCs w:val="20"/>
                <w:u w:val="single"/>
              </w:rPr>
              <w:t>05/18</w:t>
            </w:r>
          </w:p>
          <w:p w14:paraId="66BA28AF" w14:textId="2B95D272" w:rsidR="00E70DBF" w:rsidRDefault="00E70DBF" w:rsidP="007C53AF">
            <w:pPr>
              <w:pStyle w:val="ListParagraph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 xml:space="preserve">Worked on a </w:t>
            </w:r>
            <w:proofErr w:type="gramStart"/>
            <w:r>
              <w:rPr>
                <w:szCs w:val="20"/>
              </w:rPr>
              <w:t>Front End</w:t>
            </w:r>
            <w:proofErr w:type="gramEnd"/>
            <w:r>
              <w:rPr>
                <w:szCs w:val="20"/>
              </w:rPr>
              <w:t xml:space="preserve"> mode alongside other Testers and under an Analyst. </w:t>
            </w:r>
          </w:p>
          <w:p w14:paraId="734BE750" w14:textId="0EDA45F3" w:rsidR="007C53AF" w:rsidRDefault="007C53AF" w:rsidP="007C53AF">
            <w:pPr>
              <w:pStyle w:val="ListParagraph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>Pre and Post Integration testing of features and changes, working closely with designers and engineers</w:t>
            </w:r>
            <w:r w:rsidR="00966D02">
              <w:rPr>
                <w:szCs w:val="20"/>
              </w:rPr>
              <w:t xml:space="preserve"> to this end.</w:t>
            </w:r>
          </w:p>
          <w:p w14:paraId="191BCF91" w14:textId="36AA5D00" w:rsidR="007C53AF" w:rsidRDefault="00E70DBF" w:rsidP="007C53AF">
            <w:pPr>
              <w:pStyle w:val="ListParagraph"/>
              <w:numPr>
                <w:ilvl w:val="0"/>
                <w:numId w:val="24"/>
              </w:numPr>
              <w:rPr>
                <w:szCs w:val="20"/>
              </w:rPr>
            </w:pPr>
            <w:r>
              <w:rPr>
                <w:szCs w:val="20"/>
              </w:rPr>
              <w:t xml:space="preserve">Assisted in testing a post-launch feature, covering </w:t>
            </w:r>
            <w:proofErr w:type="gramStart"/>
            <w:r>
              <w:rPr>
                <w:szCs w:val="20"/>
              </w:rPr>
              <w:t>it’s</w:t>
            </w:r>
            <w:proofErr w:type="gramEnd"/>
            <w:r>
              <w:rPr>
                <w:szCs w:val="20"/>
              </w:rPr>
              <w:t xml:space="preserve"> implementation until my contract ended.</w:t>
            </w:r>
          </w:p>
          <w:p w14:paraId="2767768F" w14:textId="77777777" w:rsidR="00966D02" w:rsidRPr="00966D02" w:rsidRDefault="00966D02" w:rsidP="00966D02">
            <w:pPr>
              <w:rPr>
                <w:szCs w:val="20"/>
              </w:rPr>
            </w:pPr>
          </w:p>
          <w:p w14:paraId="775E472C" w14:textId="2FFBAFA3" w:rsidR="00535599" w:rsidRPr="000E6B55" w:rsidRDefault="00535599" w:rsidP="00535599">
            <w:pPr>
              <w:rPr>
                <w:i/>
                <w:szCs w:val="20"/>
                <w:u w:val="single"/>
              </w:rPr>
            </w:pPr>
            <w:r w:rsidRPr="000E6B55">
              <w:rPr>
                <w:szCs w:val="20"/>
                <w:u w:val="single"/>
              </w:rPr>
              <w:t xml:space="preserve">User Experience Lab | </w:t>
            </w:r>
            <w:r w:rsidRPr="000E6B55">
              <w:rPr>
                <w:b/>
                <w:szCs w:val="20"/>
                <w:u w:val="single"/>
              </w:rPr>
              <w:t>Research Assistant</w:t>
            </w:r>
            <w:r w:rsidRPr="000E6B55">
              <w:rPr>
                <w:szCs w:val="20"/>
                <w:u w:val="single"/>
              </w:rPr>
              <w:t xml:space="preserve"> |</w:t>
            </w:r>
            <w:r w:rsidRPr="000E6B55">
              <w:rPr>
                <w:i/>
                <w:szCs w:val="20"/>
                <w:u w:val="single"/>
              </w:rPr>
              <w:t xml:space="preserve">Orlando: 06/16 – </w:t>
            </w:r>
            <w:r>
              <w:rPr>
                <w:i/>
                <w:szCs w:val="20"/>
                <w:u w:val="single"/>
              </w:rPr>
              <w:t>08/16 &amp; 02/17 – 04/17</w:t>
            </w:r>
          </w:p>
          <w:p w14:paraId="76DD656E" w14:textId="77777777" w:rsidR="00535599" w:rsidRPr="000E6B55" w:rsidRDefault="00535599" w:rsidP="00535599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Designed the methodology for a Virtual Reality test study.</w:t>
            </w:r>
          </w:p>
          <w:p w14:paraId="2689364E" w14:textId="77777777" w:rsidR="00535599" w:rsidRPr="000E6B55" w:rsidRDefault="00535599" w:rsidP="00535599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 xml:space="preserve">Assisted in carrying </w:t>
            </w:r>
            <w:r>
              <w:rPr>
                <w:szCs w:val="20"/>
              </w:rPr>
              <w:t>out multiple studies.</w:t>
            </w:r>
          </w:p>
          <w:p w14:paraId="78F52639" w14:textId="51CE2343" w:rsidR="00535599" w:rsidRPr="000E6B55" w:rsidRDefault="00535599" w:rsidP="00535599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Performe</w:t>
            </w:r>
            <w:r>
              <w:rPr>
                <w:szCs w:val="20"/>
              </w:rPr>
              <w:t xml:space="preserve">d </w:t>
            </w:r>
            <w:r w:rsidR="007C53AF">
              <w:rPr>
                <w:szCs w:val="20"/>
              </w:rPr>
              <w:t xml:space="preserve">topic related </w:t>
            </w:r>
            <w:r>
              <w:rPr>
                <w:szCs w:val="20"/>
              </w:rPr>
              <w:t>research and co-wrote a paper</w:t>
            </w:r>
            <w:r w:rsidR="007C53AF">
              <w:rPr>
                <w:szCs w:val="20"/>
              </w:rPr>
              <w:t xml:space="preserve"> on this study</w:t>
            </w:r>
            <w:r>
              <w:rPr>
                <w:szCs w:val="20"/>
              </w:rPr>
              <w:t>.</w:t>
            </w:r>
          </w:p>
          <w:p w14:paraId="1140F310" w14:textId="77777777" w:rsidR="007C53AF" w:rsidRPr="000E6B55" w:rsidRDefault="007C53AF" w:rsidP="007C53AF">
            <w:pPr>
              <w:rPr>
                <w:i/>
                <w:szCs w:val="4"/>
                <w:u w:val="single"/>
              </w:rPr>
            </w:pPr>
          </w:p>
          <w:p w14:paraId="03B95C19" w14:textId="77777777" w:rsidR="007C53AF" w:rsidRPr="000E6B55" w:rsidRDefault="007C53AF" w:rsidP="007C53AF">
            <w:pPr>
              <w:rPr>
                <w:i/>
                <w:szCs w:val="20"/>
                <w:u w:val="single"/>
              </w:rPr>
            </w:pPr>
            <w:r w:rsidRPr="000E6B55">
              <w:rPr>
                <w:szCs w:val="20"/>
                <w:u w:val="single"/>
              </w:rPr>
              <w:t xml:space="preserve">Faustian Games | </w:t>
            </w:r>
            <w:r w:rsidRPr="000E6B55">
              <w:rPr>
                <w:b/>
                <w:szCs w:val="20"/>
                <w:u w:val="single"/>
              </w:rPr>
              <w:t>Community Manager &amp; Designer</w:t>
            </w:r>
            <w:r w:rsidRPr="000E6B55">
              <w:rPr>
                <w:szCs w:val="20"/>
                <w:u w:val="single"/>
              </w:rPr>
              <w:t xml:space="preserve"> |</w:t>
            </w:r>
            <w:r w:rsidRPr="000E6B55">
              <w:rPr>
                <w:i/>
                <w:szCs w:val="20"/>
                <w:u w:val="single"/>
              </w:rPr>
              <w:t xml:space="preserve">Orlando: 05/16 – </w:t>
            </w:r>
            <w:r>
              <w:rPr>
                <w:i/>
                <w:szCs w:val="20"/>
                <w:u w:val="single"/>
              </w:rPr>
              <w:t>04/17</w:t>
            </w:r>
          </w:p>
          <w:p w14:paraId="790ECFCB" w14:textId="77777777" w:rsidR="007C53AF" w:rsidRPr="000E6B55" w:rsidRDefault="007C53AF" w:rsidP="007C53A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Worked on social media platforms and in conjunction with new-sites to garner attraction for the studio’s debut title.</w:t>
            </w:r>
          </w:p>
          <w:p w14:paraId="48469F19" w14:textId="77777777" w:rsidR="007C53AF" w:rsidRPr="000E6B55" w:rsidRDefault="007C53AF" w:rsidP="007C53A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Play-tested the game constantly and provided design consultation.</w:t>
            </w:r>
          </w:p>
          <w:p w14:paraId="79468381" w14:textId="77777777" w:rsidR="004F3C37" w:rsidRPr="000E6B55" w:rsidRDefault="004F3C37" w:rsidP="004F3C37">
            <w:pPr>
              <w:rPr>
                <w:szCs w:val="4"/>
                <w:u w:val="single"/>
              </w:rPr>
            </w:pPr>
          </w:p>
          <w:p w14:paraId="189A5F37" w14:textId="40FEAAF1" w:rsidR="002A3C88" w:rsidRPr="000E6B55" w:rsidRDefault="00B37E17" w:rsidP="000F1D03">
            <w:pPr>
              <w:rPr>
                <w:i/>
                <w:szCs w:val="20"/>
                <w:u w:val="single"/>
              </w:rPr>
            </w:pPr>
            <w:r w:rsidRPr="000E6B55">
              <w:rPr>
                <w:szCs w:val="20"/>
                <w:u w:val="single"/>
              </w:rPr>
              <w:t>Incendiary Entertainment Division |</w:t>
            </w:r>
            <w:r w:rsidR="002A3C88" w:rsidRPr="000E6B55">
              <w:rPr>
                <w:szCs w:val="20"/>
                <w:u w:val="single"/>
              </w:rPr>
              <w:t xml:space="preserve"> </w:t>
            </w:r>
            <w:r w:rsidRPr="000E6B55">
              <w:rPr>
                <w:b/>
                <w:szCs w:val="20"/>
                <w:u w:val="single"/>
              </w:rPr>
              <w:t>Designer</w:t>
            </w:r>
            <w:r w:rsidR="001E3A4F" w:rsidRPr="000E6B55">
              <w:rPr>
                <w:szCs w:val="20"/>
                <w:u w:val="single"/>
              </w:rPr>
              <w:t xml:space="preserve"> </w:t>
            </w:r>
            <w:r w:rsidR="002A3C88" w:rsidRPr="000E6B55">
              <w:rPr>
                <w:szCs w:val="20"/>
                <w:u w:val="single"/>
              </w:rPr>
              <w:t>|</w:t>
            </w:r>
            <w:r w:rsidRPr="000E6B55">
              <w:rPr>
                <w:i/>
                <w:szCs w:val="20"/>
                <w:u w:val="single"/>
              </w:rPr>
              <w:t>Orlando</w:t>
            </w:r>
            <w:r w:rsidR="001E3A4F" w:rsidRPr="000E6B55">
              <w:rPr>
                <w:i/>
                <w:szCs w:val="20"/>
                <w:u w:val="single"/>
              </w:rPr>
              <w:t xml:space="preserve">: </w:t>
            </w:r>
            <w:r w:rsidRPr="000E6B55">
              <w:rPr>
                <w:i/>
                <w:szCs w:val="20"/>
                <w:u w:val="single"/>
              </w:rPr>
              <w:t>03</w:t>
            </w:r>
            <w:r w:rsidR="002A3C88" w:rsidRPr="000E6B55">
              <w:rPr>
                <w:i/>
                <w:szCs w:val="20"/>
                <w:u w:val="single"/>
              </w:rPr>
              <w:t>/</w:t>
            </w:r>
            <w:r w:rsidRPr="000E6B55">
              <w:rPr>
                <w:i/>
                <w:szCs w:val="20"/>
                <w:u w:val="single"/>
              </w:rPr>
              <w:t>16</w:t>
            </w:r>
            <w:r w:rsidR="002A3C88" w:rsidRPr="000E6B55">
              <w:rPr>
                <w:i/>
                <w:szCs w:val="20"/>
                <w:u w:val="single"/>
              </w:rPr>
              <w:t xml:space="preserve"> – </w:t>
            </w:r>
            <w:r w:rsidR="007C4847">
              <w:rPr>
                <w:i/>
                <w:szCs w:val="20"/>
                <w:u w:val="single"/>
              </w:rPr>
              <w:t>08/1</w:t>
            </w:r>
            <w:r w:rsidR="00786BFA">
              <w:rPr>
                <w:i/>
                <w:szCs w:val="20"/>
                <w:u w:val="single"/>
              </w:rPr>
              <w:t>6</w:t>
            </w:r>
          </w:p>
          <w:p w14:paraId="754384CA" w14:textId="55C88BE1" w:rsidR="002A3C88" w:rsidRPr="000E6B55" w:rsidRDefault="00B37E17" w:rsidP="001E3A4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Provided design feedback for multiple student development teams</w:t>
            </w:r>
            <w:r w:rsidR="00517CDA" w:rsidRPr="000E6B55">
              <w:rPr>
                <w:szCs w:val="20"/>
              </w:rPr>
              <w:t>.</w:t>
            </w:r>
          </w:p>
          <w:p w14:paraId="6BBF640F" w14:textId="09AB1A06" w:rsidR="001E3A4F" w:rsidRPr="000E6B55" w:rsidRDefault="00B37E17" w:rsidP="001E3A4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Performed Quality Assurance role to assist faculty in their feedback of student projects</w:t>
            </w:r>
            <w:r w:rsidR="00517CDA" w:rsidRPr="000E6B55">
              <w:rPr>
                <w:szCs w:val="20"/>
              </w:rPr>
              <w:t>.</w:t>
            </w:r>
          </w:p>
          <w:p w14:paraId="34C183D0" w14:textId="2836F011" w:rsidR="001E3A4F" w:rsidRPr="000E6B55" w:rsidRDefault="00517CDA" w:rsidP="001E3A4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 xml:space="preserve">Worked as a </w:t>
            </w:r>
            <w:r w:rsidR="007C53AF">
              <w:rPr>
                <w:szCs w:val="20"/>
              </w:rPr>
              <w:t>L</w:t>
            </w:r>
            <w:r w:rsidRPr="000E6B55">
              <w:rPr>
                <w:szCs w:val="20"/>
              </w:rPr>
              <w:t xml:space="preserve">evel </w:t>
            </w:r>
            <w:r w:rsidR="007C53AF">
              <w:rPr>
                <w:szCs w:val="20"/>
              </w:rPr>
              <w:t>D</w:t>
            </w:r>
            <w:r w:rsidRPr="000E6B55">
              <w:rPr>
                <w:szCs w:val="20"/>
              </w:rPr>
              <w:t>esigner on a</w:t>
            </w:r>
            <w:r w:rsidR="007C53AF">
              <w:rPr>
                <w:szCs w:val="20"/>
              </w:rPr>
              <w:t xml:space="preserve"> student</w:t>
            </w:r>
            <w:r w:rsidRPr="000E6B55">
              <w:rPr>
                <w:szCs w:val="20"/>
              </w:rPr>
              <w:t xml:space="preserve"> project.</w:t>
            </w:r>
          </w:p>
          <w:p w14:paraId="2C421751" w14:textId="77777777" w:rsidR="00F20B0E" w:rsidRPr="000E6B55" w:rsidRDefault="00F20B0E" w:rsidP="000F1D03">
            <w:pPr>
              <w:rPr>
                <w:szCs w:val="4"/>
                <w:u w:val="single"/>
              </w:rPr>
            </w:pPr>
          </w:p>
          <w:p w14:paraId="58B13724" w14:textId="2118971C" w:rsidR="001E3A4F" w:rsidRPr="000E6B55" w:rsidRDefault="00E02D76" w:rsidP="001E3A4F">
            <w:pPr>
              <w:rPr>
                <w:i/>
                <w:szCs w:val="20"/>
                <w:u w:val="single"/>
              </w:rPr>
            </w:pPr>
            <w:proofErr w:type="spellStart"/>
            <w:r w:rsidRPr="000E6B55">
              <w:rPr>
                <w:szCs w:val="20"/>
                <w:u w:val="single"/>
              </w:rPr>
              <w:t>CelleC</w:t>
            </w:r>
            <w:proofErr w:type="spellEnd"/>
            <w:r w:rsidRPr="000E6B55">
              <w:rPr>
                <w:szCs w:val="20"/>
                <w:u w:val="single"/>
              </w:rPr>
              <w:t xml:space="preserve"> Games</w:t>
            </w:r>
            <w:r w:rsidR="001E3A4F" w:rsidRPr="000E6B55">
              <w:rPr>
                <w:szCs w:val="20"/>
                <w:u w:val="single"/>
              </w:rPr>
              <w:t xml:space="preserve"> | </w:t>
            </w:r>
            <w:r w:rsidR="00517CDA" w:rsidRPr="000E6B55">
              <w:rPr>
                <w:b/>
                <w:szCs w:val="20"/>
                <w:u w:val="single"/>
              </w:rPr>
              <w:t>Designer, Writer and Voice Over Artist</w:t>
            </w:r>
            <w:r w:rsidR="001E3A4F" w:rsidRPr="000E6B55">
              <w:rPr>
                <w:szCs w:val="20"/>
                <w:u w:val="single"/>
              </w:rPr>
              <w:t xml:space="preserve"> |</w:t>
            </w:r>
            <w:r w:rsidR="00517CDA" w:rsidRPr="000E6B55">
              <w:rPr>
                <w:i/>
                <w:szCs w:val="20"/>
                <w:u w:val="single"/>
              </w:rPr>
              <w:t>Orlando</w:t>
            </w:r>
            <w:r w:rsidR="001E3A4F" w:rsidRPr="000E6B55">
              <w:rPr>
                <w:i/>
                <w:szCs w:val="20"/>
                <w:u w:val="single"/>
              </w:rPr>
              <w:t xml:space="preserve">: </w:t>
            </w:r>
            <w:r w:rsidR="00517CDA" w:rsidRPr="000E6B55">
              <w:rPr>
                <w:i/>
                <w:szCs w:val="20"/>
                <w:u w:val="single"/>
              </w:rPr>
              <w:t>01/16 – 05/16</w:t>
            </w:r>
          </w:p>
          <w:p w14:paraId="219D4BAD" w14:textId="768C8E67" w:rsidR="001E3A4F" w:rsidRPr="000E6B55" w:rsidRDefault="00517CDA" w:rsidP="001E3A4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Created original IP and worked with a team to design it.</w:t>
            </w:r>
          </w:p>
          <w:p w14:paraId="2A6CFF65" w14:textId="510BDEAD" w:rsidR="001E3A4F" w:rsidRPr="000E6B55" w:rsidRDefault="00517CDA" w:rsidP="001E3A4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Worked as editor and writer on a pre-existing scripts, and for other writing-related projects.</w:t>
            </w:r>
          </w:p>
          <w:p w14:paraId="2BCD6EE7" w14:textId="6011C2FE" w:rsidR="001F5093" w:rsidRPr="00007F2F" w:rsidRDefault="00517CDA" w:rsidP="00E70DBF">
            <w:pPr>
              <w:pStyle w:val="ListParagraph"/>
              <w:numPr>
                <w:ilvl w:val="0"/>
                <w:numId w:val="24"/>
              </w:numPr>
              <w:rPr>
                <w:i/>
                <w:szCs w:val="20"/>
              </w:rPr>
            </w:pPr>
            <w:r w:rsidRPr="000E6B55">
              <w:rPr>
                <w:szCs w:val="20"/>
              </w:rPr>
              <w:t>Provided voice work for a</w:t>
            </w:r>
            <w:r w:rsidR="007C53AF">
              <w:rPr>
                <w:szCs w:val="20"/>
              </w:rPr>
              <w:t xml:space="preserve"> released title</w:t>
            </w:r>
            <w:r w:rsidRPr="000E6B55">
              <w:rPr>
                <w:szCs w:val="20"/>
              </w:rPr>
              <w:t>.</w:t>
            </w:r>
          </w:p>
        </w:tc>
      </w:tr>
    </w:tbl>
    <w:p w14:paraId="269C4846" w14:textId="77777777" w:rsidR="00910CBB" w:rsidRDefault="00910CBB" w:rsidP="003367AE"/>
    <w:sectPr w:rsidR="00910CBB" w:rsidSect="001E3A4F">
      <w:headerReference w:type="default" r:id="rId8"/>
      <w:pgSz w:w="12240" w:h="15840" w:code="1"/>
      <w:pgMar w:top="1260" w:right="1440" w:bottom="567" w:left="1440" w:header="630" w:footer="720" w:gutter="0"/>
      <w:pgBorders w:offsetFrom="page">
        <w:top w:val="single" w:sz="4" w:space="24" w:color="D9D9D9" w:themeColor="background1" w:themeShade="D9"/>
        <w:left w:val="single" w:sz="4" w:space="24" w:color="D9D9D9" w:themeColor="background1" w:themeShade="D9"/>
        <w:bottom w:val="single" w:sz="4" w:space="24" w:color="D9D9D9" w:themeColor="background1" w:themeShade="D9"/>
        <w:right w:val="single" w:sz="4" w:space="24" w:color="D9D9D9" w:themeColor="background1" w:themeShade="D9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3C67D6" w14:textId="77777777" w:rsidR="00CD1569" w:rsidRDefault="00CD1569">
      <w:pPr>
        <w:spacing w:after="0" w:line="240" w:lineRule="auto"/>
      </w:pPr>
      <w:r>
        <w:separator/>
      </w:r>
    </w:p>
  </w:endnote>
  <w:endnote w:type="continuationSeparator" w:id="0">
    <w:p w14:paraId="0702787F" w14:textId="77777777" w:rsidR="00CD1569" w:rsidRDefault="00CD1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568C2B" w14:textId="77777777" w:rsidR="00CD1569" w:rsidRDefault="00CD1569">
      <w:pPr>
        <w:spacing w:after="0" w:line="240" w:lineRule="auto"/>
      </w:pPr>
      <w:r>
        <w:separator/>
      </w:r>
    </w:p>
  </w:footnote>
  <w:footnote w:type="continuationSeparator" w:id="0">
    <w:p w14:paraId="18FB82F7" w14:textId="77777777" w:rsidR="00CD1569" w:rsidRDefault="00CD1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20C5A3" w14:textId="1887CD30" w:rsidR="003263DC" w:rsidRDefault="001D3D4E">
    <w:pPr>
      <w:pStyle w:val="Header"/>
    </w:pPr>
    <w:r>
      <w:t>Robert Smith</w:t>
    </w:r>
    <w:r w:rsidR="003263DC">
      <w:t xml:space="preserve"> </w:t>
    </w:r>
    <w:r w:rsidR="003263DC">
      <w:ptab w:relativeTo="margin" w:alignment="center" w:leader="none"/>
    </w:r>
    <w:hyperlink r:id="rId1" w:history="1">
      <w:r w:rsidR="00A022FF" w:rsidRPr="002C48CB">
        <w:rPr>
          <w:rStyle w:val="Hyperlink"/>
        </w:rPr>
        <w:t>rsmith</w:t>
      </w:r>
      <w:r w:rsidR="00A022FF">
        <w:rPr>
          <w:rStyle w:val="Hyperlink"/>
        </w:rPr>
        <w:t>606</w:t>
      </w:r>
      <w:r w:rsidR="00A022FF" w:rsidRPr="002C48CB">
        <w:rPr>
          <w:rStyle w:val="Hyperlink"/>
        </w:rPr>
        <w:t>@gmail.com</w:t>
      </w:r>
    </w:hyperlink>
    <w:r w:rsidR="003263DC">
      <w:t xml:space="preserve"> </w:t>
    </w:r>
    <w:r w:rsidR="003263DC">
      <w:tab/>
      <w:t>(</w:t>
    </w:r>
    <w:r>
      <w:t>386</w:t>
    </w:r>
    <w:r w:rsidR="003263DC">
      <w:t xml:space="preserve">) </w:t>
    </w:r>
    <w:r>
      <w:t>864</w:t>
    </w:r>
    <w:r w:rsidR="003263DC">
      <w:t>-</w:t>
    </w:r>
    <w:r>
      <w:t>0016</w:t>
    </w:r>
    <w:r w:rsidR="003263DC">
      <w:ptab w:relativeTo="margin" w:alignment="right" w:leader="none"/>
    </w:r>
    <w:r w:rsidR="003263DC">
      <w:t xml:space="preserve"> </w:t>
    </w:r>
  </w:p>
  <w:p w14:paraId="4B4AFBF2" w14:textId="316F7345" w:rsidR="003263DC" w:rsidRDefault="00CD1569">
    <w:pPr>
      <w:pStyle w:val="Header"/>
    </w:pPr>
    <w:hyperlink r:id="rId2" w:history="1">
      <w:r w:rsidR="00711409" w:rsidRPr="00046157">
        <w:rPr>
          <w:rStyle w:val="Hyperlink"/>
          <w:rFonts w:ascii="Arial" w:hAnsi="Arial" w:cs="Arial"/>
          <w:sz w:val="20"/>
          <w:szCs w:val="20"/>
          <w:bdr w:val="none" w:sz="0" w:space="0" w:color="auto" w:frame="1"/>
          <w:shd w:val="clear" w:color="auto" w:fill="FFFFFF"/>
        </w:rPr>
        <w:t>www.linkedin.com/in/robertspsmith</w:t>
      </w:r>
    </w:hyperlink>
    <w:r w:rsidR="003263DC">
      <w:tab/>
    </w:r>
    <w:r w:rsidR="003263DC">
      <w:tab/>
      <w:t>Skype:</w:t>
    </w:r>
    <w:r w:rsidR="001D3D4E">
      <w:t xml:space="preserve"> rob.smith606 </w:t>
    </w:r>
    <w:r w:rsidR="003263DC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F7149"/>
    <w:multiLevelType w:val="hybridMultilevel"/>
    <w:tmpl w:val="8716D8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26E1C"/>
    <w:multiLevelType w:val="hybridMultilevel"/>
    <w:tmpl w:val="D33EA59A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D459E"/>
    <w:multiLevelType w:val="hybridMultilevel"/>
    <w:tmpl w:val="01AEF0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956FA"/>
    <w:multiLevelType w:val="hybridMultilevel"/>
    <w:tmpl w:val="83EC615E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CF4F06"/>
    <w:multiLevelType w:val="hybridMultilevel"/>
    <w:tmpl w:val="A9B0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1248AB"/>
    <w:multiLevelType w:val="hybridMultilevel"/>
    <w:tmpl w:val="6A141A20"/>
    <w:lvl w:ilvl="0" w:tplc="7D442A70">
      <w:start w:val="1"/>
      <w:numFmt w:val="bullet"/>
      <w:pStyle w:val="BulletedLis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BC4313"/>
    <w:multiLevelType w:val="hybridMultilevel"/>
    <w:tmpl w:val="E4C63A92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1468A3"/>
    <w:multiLevelType w:val="hybridMultilevel"/>
    <w:tmpl w:val="002CD0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8160AA"/>
    <w:multiLevelType w:val="hybridMultilevel"/>
    <w:tmpl w:val="6D78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9B2755"/>
    <w:multiLevelType w:val="hybridMultilevel"/>
    <w:tmpl w:val="4E0C902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C37A8C"/>
    <w:multiLevelType w:val="hybridMultilevel"/>
    <w:tmpl w:val="51FE052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8E57D9"/>
    <w:multiLevelType w:val="hybridMultilevel"/>
    <w:tmpl w:val="B61CCD9E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2B7EC0"/>
    <w:multiLevelType w:val="hybridMultilevel"/>
    <w:tmpl w:val="C8F8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BA5FF4"/>
    <w:multiLevelType w:val="hybridMultilevel"/>
    <w:tmpl w:val="B1D47F9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DE69E3"/>
    <w:multiLevelType w:val="hybridMultilevel"/>
    <w:tmpl w:val="00A4D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E57A60"/>
    <w:multiLevelType w:val="hybridMultilevel"/>
    <w:tmpl w:val="1D6AB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6F7649"/>
    <w:multiLevelType w:val="hybridMultilevel"/>
    <w:tmpl w:val="1F3CA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556FE4"/>
    <w:multiLevelType w:val="hybridMultilevel"/>
    <w:tmpl w:val="99A24D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6A251CB"/>
    <w:multiLevelType w:val="hybridMultilevel"/>
    <w:tmpl w:val="3984C4E8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CD2FA8"/>
    <w:multiLevelType w:val="hybridMultilevel"/>
    <w:tmpl w:val="D8A254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2A77A9"/>
    <w:multiLevelType w:val="hybridMultilevel"/>
    <w:tmpl w:val="C32AAD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1AF31AB"/>
    <w:multiLevelType w:val="hybridMultilevel"/>
    <w:tmpl w:val="A906D1E2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B647D4"/>
    <w:multiLevelType w:val="hybridMultilevel"/>
    <w:tmpl w:val="B7C46A8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1B797A"/>
    <w:multiLevelType w:val="hybridMultilevel"/>
    <w:tmpl w:val="FDBEFC3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815AFF"/>
    <w:multiLevelType w:val="hybridMultilevel"/>
    <w:tmpl w:val="66EC02D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837A37"/>
    <w:multiLevelType w:val="hybridMultilevel"/>
    <w:tmpl w:val="EA9ADB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F2C87"/>
    <w:multiLevelType w:val="hybridMultilevel"/>
    <w:tmpl w:val="C854B4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5118A3"/>
    <w:multiLevelType w:val="hybridMultilevel"/>
    <w:tmpl w:val="9F1EB8FC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757F7A"/>
    <w:multiLevelType w:val="hybridMultilevel"/>
    <w:tmpl w:val="75C8D5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B2644C"/>
    <w:multiLevelType w:val="hybridMultilevel"/>
    <w:tmpl w:val="142AF28E"/>
    <w:lvl w:ilvl="0" w:tplc="E65631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29226A"/>
    <w:multiLevelType w:val="hybridMultilevel"/>
    <w:tmpl w:val="0A688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F18157D"/>
    <w:multiLevelType w:val="hybridMultilevel"/>
    <w:tmpl w:val="4308DD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F855731"/>
    <w:multiLevelType w:val="hybridMultilevel"/>
    <w:tmpl w:val="647A3D0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6"/>
  </w:num>
  <w:num w:numId="4">
    <w:abstractNumId w:val="29"/>
  </w:num>
  <w:num w:numId="5">
    <w:abstractNumId w:val="11"/>
  </w:num>
  <w:num w:numId="6">
    <w:abstractNumId w:val="18"/>
  </w:num>
  <w:num w:numId="7">
    <w:abstractNumId w:val="3"/>
  </w:num>
  <w:num w:numId="8">
    <w:abstractNumId w:val="12"/>
  </w:num>
  <w:num w:numId="9">
    <w:abstractNumId w:val="21"/>
  </w:num>
  <w:num w:numId="10">
    <w:abstractNumId w:val="13"/>
  </w:num>
  <w:num w:numId="11">
    <w:abstractNumId w:val="30"/>
  </w:num>
  <w:num w:numId="12">
    <w:abstractNumId w:val="1"/>
  </w:num>
  <w:num w:numId="13">
    <w:abstractNumId w:val="27"/>
  </w:num>
  <w:num w:numId="14">
    <w:abstractNumId w:val="8"/>
  </w:num>
  <w:num w:numId="15">
    <w:abstractNumId w:val="16"/>
  </w:num>
  <w:num w:numId="16">
    <w:abstractNumId w:val="4"/>
  </w:num>
  <w:num w:numId="17">
    <w:abstractNumId w:val="20"/>
  </w:num>
  <w:num w:numId="18">
    <w:abstractNumId w:val="14"/>
  </w:num>
  <w:num w:numId="19">
    <w:abstractNumId w:val="19"/>
  </w:num>
  <w:num w:numId="20">
    <w:abstractNumId w:val="0"/>
  </w:num>
  <w:num w:numId="21">
    <w:abstractNumId w:val="2"/>
  </w:num>
  <w:num w:numId="22">
    <w:abstractNumId w:val="32"/>
  </w:num>
  <w:num w:numId="23">
    <w:abstractNumId w:val="31"/>
  </w:num>
  <w:num w:numId="24">
    <w:abstractNumId w:val="17"/>
  </w:num>
  <w:num w:numId="25">
    <w:abstractNumId w:val="23"/>
  </w:num>
  <w:num w:numId="26">
    <w:abstractNumId w:val="10"/>
  </w:num>
  <w:num w:numId="27">
    <w:abstractNumId w:val="24"/>
  </w:num>
  <w:num w:numId="28">
    <w:abstractNumId w:val="7"/>
  </w:num>
  <w:num w:numId="29">
    <w:abstractNumId w:val="22"/>
  </w:num>
  <w:num w:numId="30">
    <w:abstractNumId w:val="28"/>
  </w:num>
  <w:num w:numId="31">
    <w:abstractNumId w:val="9"/>
  </w:num>
  <w:num w:numId="32">
    <w:abstractNumId w:val="25"/>
  </w:num>
  <w:num w:numId="3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1DB3"/>
    <w:rsid w:val="00007F2F"/>
    <w:rsid w:val="000114E0"/>
    <w:rsid w:val="00024E30"/>
    <w:rsid w:val="000259E1"/>
    <w:rsid w:val="00034CDE"/>
    <w:rsid w:val="00044890"/>
    <w:rsid w:val="000604BB"/>
    <w:rsid w:val="000B387D"/>
    <w:rsid w:val="000C7AF0"/>
    <w:rsid w:val="000E6B55"/>
    <w:rsid w:val="000F1D03"/>
    <w:rsid w:val="000F5CE9"/>
    <w:rsid w:val="00116AE0"/>
    <w:rsid w:val="00124A10"/>
    <w:rsid w:val="00125B72"/>
    <w:rsid w:val="00141221"/>
    <w:rsid w:val="00167C2E"/>
    <w:rsid w:val="00177CBF"/>
    <w:rsid w:val="0019782C"/>
    <w:rsid w:val="00197C07"/>
    <w:rsid w:val="001A01CD"/>
    <w:rsid w:val="001A0F58"/>
    <w:rsid w:val="001A5F68"/>
    <w:rsid w:val="001B0BD8"/>
    <w:rsid w:val="001C39A5"/>
    <w:rsid w:val="001D2D4C"/>
    <w:rsid w:val="001D3D4E"/>
    <w:rsid w:val="001E3A4F"/>
    <w:rsid w:val="001E4062"/>
    <w:rsid w:val="001E5C69"/>
    <w:rsid w:val="001F5093"/>
    <w:rsid w:val="002114A3"/>
    <w:rsid w:val="002174D6"/>
    <w:rsid w:val="00251FF3"/>
    <w:rsid w:val="00262A63"/>
    <w:rsid w:val="00267341"/>
    <w:rsid w:val="00273ED7"/>
    <w:rsid w:val="002A3C88"/>
    <w:rsid w:val="002B79E9"/>
    <w:rsid w:val="002D6014"/>
    <w:rsid w:val="002F15B4"/>
    <w:rsid w:val="0030479D"/>
    <w:rsid w:val="0031021E"/>
    <w:rsid w:val="00323B9B"/>
    <w:rsid w:val="003263DC"/>
    <w:rsid w:val="003367AE"/>
    <w:rsid w:val="00357745"/>
    <w:rsid w:val="00360B66"/>
    <w:rsid w:val="003A28B9"/>
    <w:rsid w:val="003D6D4A"/>
    <w:rsid w:val="003D7B51"/>
    <w:rsid w:val="003F3A7E"/>
    <w:rsid w:val="003F6508"/>
    <w:rsid w:val="0040172D"/>
    <w:rsid w:val="00424AA9"/>
    <w:rsid w:val="00431A1D"/>
    <w:rsid w:val="004330C7"/>
    <w:rsid w:val="00450B50"/>
    <w:rsid w:val="004513B2"/>
    <w:rsid w:val="00451FBD"/>
    <w:rsid w:val="0046701D"/>
    <w:rsid w:val="00491DB3"/>
    <w:rsid w:val="004A136A"/>
    <w:rsid w:val="004B7012"/>
    <w:rsid w:val="004C0CF3"/>
    <w:rsid w:val="004D2B79"/>
    <w:rsid w:val="004E134B"/>
    <w:rsid w:val="004F3C37"/>
    <w:rsid w:val="00511DD0"/>
    <w:rsid w:val="00512A85"/>
    <w:rsid w:val="00517CDA"/>
    <w:rsid w:val="00535599"/>
    <w:rsid w:val="00547717"/>
    <w:rsid w:val="0057572F"/>
    <w:rsid w:val="00577F55"/>
    <w:rsid w:val="00587AB2"/>
    <w:rsid w:val="005F419D"/>
    <w:rsid w:val="005F4256"/>
    <w:rsid w:val="0060000C"/>
    <w:rsid w:val="00643504"/>
    <w:rsid w:val="00647056"/>
    <w:rsid w:val="006517AB"/>
    <w:rsid w:val="00672FB4"/>
    <w:rsid w:val="0069308E"/>
    <w:rsid w:val="006C7A5D"/>
    <w:rsid w:val="006D410C"/>
    <w:rsid w:val="007025C7"/>
    <w:rsid w:val="00711409"/>
    <w:rsid w:val="007229D4"/>
    <w:rsid w:val="00753E7E"/>
    <w:rsid w:val="00767C82"/>
    <w:rsid w:val="00767C84"/>
    <w:rsid w:val="0077037E"/>
    <w:rsid w:val="00770D44"/>
    <w:rsid w:val="00771A45"/>
    <w:rsid w:val="00771C56"/>
    <w:rsid w:val="00786BFA"/>
    <w:rsid w:val="00790EF8"/>
    <w:rsid w:val="0079674A"/>
    <w:rsid w:val="007A474B"/>
    <w:rsid w:val="007A76E4"/>
    <w:rsid w:val="007C37CD"/>
    <w:rsid w:val="007C4847"/>
    <w:rsid w:val="007C53AF"/>
    <w:rsid w:val="007D0D39"/>
    <w:rsid w:val="007E30E5"/>
    <w:rsid w:val="008014AC"/>
    <w:rsid w:val="00803F9A"/>
    <w:rsid w:val="00812DA5"/>
    <w:rsid w:val="008548F1"/>
    <w:rsid w:val="0085591F"/>
    <w:rsid w:val="00873E61"/>
    <w:rsid w:val="00880BCC"/>
    <w:rsid w:val="0088578F"/>
    <w:rsid w:val="008879F5"/>
    <w:rsid w:val="008B71C5"/>
    <w:rsid w:val="008C4D45"/>
    <w:rsid w:val="008E2126"/>
    <w:rsid w:val="008E5872"/>
    <w:rsid w:val="008F2B5E"/>
    <w:rsid w:val="00900B11"/>
    <w:rsid w:val="00906993"/>
    <w:rsid w:val="00910CBB"/>
    <w:rsid w:val="00912194"/>
    <w:rsid w:val="00966D02"/>
    <w:rsid w:val="00971991"/>
    <w:rsid w:val="00973F08"/>
    <w:rsid w:val="00987A07"/>
    <w:rsid w:val="00995A88"/>
    <w:rsid w:val="009A0C67"/>
    <w:rsid w:val="009A791F"/>
    <w:rsid w:val="009B4690"/>
    <w:rsid w:val="009E104E"/>
    <w:rsid w:val="00A022FF"/>
    <w:rsid w:val="00A0762E"/>
    <w:rsid w:val="00A163CC"/>
    <w:rsid w:val="00A176DF"/>
    <w:rsid w:val="00A4228F"/>
    <w:rsid w:val="00A47789"/>
    <w:rsid w:val="00A63BA2"/>
    <w:rsid w:val="00A64FD0"/>
    <w:rsid w:val="00AA42A5"/>
    <w:rsid w:val="00AA6298"/>
    <w:rsid w:val="00AB0103"/>
    <w:rsid w:val="00AF7026"/>
    <w:rsid w:val="00AF77A8"/>
    <w:rsid w:val="00B023B3"/>
    <w:rsid w:val="00B1053A"/>
    <w:rsid w:val="00B13CF8"/>
    <w:rsid w:val="00B37E17"/>
    <w:rsid w:val="00B97F0E"/>
    <w:rsid w:val="00BC4100"/>
    <w:rsid w:val="00BD07EF"/>
    <w:rsid w:val="00BE2E44"/>
    <w:rsid w:val="00BF6029"/>
    <w:rsid w:val="00C0166D"/>
    <w:rsid w:val="00C07D37"/>
    <w:rsid w:val="00C25FF0"/>
    <w:rsid w:val="00C274FE"/>
    <w:rsid w:val="00C40FF3"/>
    <w:rsid w:val="00C41A7E"/>
    <w:rsid w:val="00C531B1"/>
    <w:rsid w:val="00CA2A54"/>
    <w:rsid w:val="00CA4C57"/>
    <w:rsid w:val="00CB1680"/>
    <w:rsid w:val="00CC5510"/>
    <w:rsid w:val="00CD1569"/>
    <w:rsid w:val="00CD2ECA"/>
    <w:rsid w:val="00CE068F"/>
    <w:rsid w:val="00D01F7A"/>
    <w:rsid w:val="00D110F6"/>
    <w:rsid w:val="00D313CE"/>
    <w:rsid w:val="00D334FE"/>
    <w:rsid w:val="00D45548"/>
    <w:rsid w:val="00D56CAC"/>
    <w:rsid w:val="00D66F95"/>
    <w:rsid w:val="00D72058"/>
    <w:rsid w:val="00DB0E66"/>
    <w:rsid w:val="00DB5245"/>
    <w:rsid w:val="00DC7D8E"/>
    <w:rsid w:val="00DD5072"/>
    <w:rsid w:val="00E02D4E"/>
    <w:rsid w:val="00E02D76"/>
    <w:rsid w:val="00E071BB"/>
    <w:rsid w:val="00E227E9"/>
    <w:rsid w:val="00E420B0"/>
    <w:rsid w:val="00E54C25"/>
    <w:rsid w:val="00E70DBF"/>
    <w:rsid w:val="00E83F38"/>
    <w:rsid w:val="00EA6D7E"/>
    <w:rsid w:val="00EC09AE"/>
    <w:rsid w:val="00ED0040"/>
    <w:rsid w:val="00EF4203"/>
    <w:rsid w:val="00F1677A"/>
    <w:rsid w:val="00F209D1"/>
    <w:rsid w:val="00F20B0E"/>
    <w:rsid w:val="00F40F22"/>
    <w:rsid w:val="00F41719"/>
    <w:rsid w:val="00F62399"/>
    <w:rsid w:val="00F63601"/>
    <w:rsid w:val="00F94A08"/>
    <w:rsid w:val="00FD7C3F"/>
    <w:rsid w:val="00FF2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BA7EE48"/>
  <w15:docId w15:val="{D5FAC2BE-6D8D-41D0-8401-208107489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0CB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CBB"/>
  </w:style>
  <w:style w:type="paragraph" w:styleId="Footer">
    <w:name w:val="footer"/>
    <w:basedOn w:val="Normal"/>
    <w:link w:val="FooterChar"/>
    <w:uiPriority w:val="99"/>
    <w:unhideWhenUsed/>
    <w:qFormat/>
    <w:rsid w:val="00910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CBB"/>
  </w:style>
  <w:style w:type="paragraph" w:customStyle="1" w:styleId="Name">
    <w:name w:val="Name"/>
    <w:basedOn w:val="Normal"/>
    <w:link w:val="NameChar"/>
    <w:qFormat/>
    <w:rsid w:val="00910CBB"/>
    <w:pPr>
      <w:spacing w:after="0" w:line="240" w:lineRule="auto"/>
    </w:pPr>
    <w:rPr>
      <w:b/>
      <w:color w:val="31849B" w:themeColor="accent5" w:themeShade="BF"/>
      <w:sz w:val="32"/>
    </w:rPr>
  </w:style>
  <w:style w:type="character" w:styleId="PlaceholderText">
    <w:name w:val="Placeholder Text"/>
    <w:basedOn w:val="DefaultParagraphFont"/>
    <w:uiPriority w:val="99"/>
    <w:semiHidden/>
    <w:rsid w:val="00910CBB"/>
    <w:rPr>
      <w:color w:val="808080"/>
    </w:rPr>
  </w:style>
  <w:style w:type="character" w:customStyle="1" w:styleId="NameChar">
    <w:name w:val="Name Char"/>
    <w:basedOn w:val="DefaultParagraphFont"/>
    <w:link w:val="Name"/>
    <w:rsid w:val="00910CBB"/>
    <w:rPr>
      <w:b/>
      <w:color w:val="31849B" w:themeColor="accent5" w:themeShade="BF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0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0CBB"/>
    <w:rPr>
      <w:rFonts w:ascii="Tahoma" w:hAnsi="Tahoma" w:cs="Tahoma"/>
      <w:sz w:val="16"/>
      <w:szCs w:val="16"/>
    </w:rPr>
  </w:style>
  <w:style w:type="paragraph" w:customStyle="1" w:styleId="PersonalInfo">
    <w:name w:val="Personal Info"/>
    <w:basedOn w:val="Normal"/>
    <w:link w:val="PersonalInfoChar"/>
    <w:qFormat/>
    <w:rsid w:val="00910CBB"/>
    <w:pPr>
      <w:spacing w:after="0" w:line="240" w:lineRule="auto"/>
    </w:pPr>
    <w:rPr>
      <w:b/>
      <w:color w:val="262626" w:themeColor="text1" w:themeTint="D9"/>
      <w:sz w:val="20"/>
    </w:rPr>
  </w:style>
  <w:style w:type="paragraph" w:customStyle="1" w:styleId="ContentHeading">
    <w:name w:val="Content Heading"/>
    <w:basedOn w:val="Normal"/>
    <w:link w:val="ContentHeadingChar"/>
    <w:qFormat/>
    <w:rsid w:val="00647056"/>
    <w:pPr>
      <w:spacing w:after="0" w:line="240" w:lineRule="auto"/>
      <w:jc w:val="right"/>
    </w:pPr>
    <w:rPr>
      <w:b/>
      <w:color w:val="E36C0A" w:themeColor="accent6" w:themeShade="BF"/>
    </w:rPr>
  </w:style>
  <w:style w:type="character" w:customStyle="1" w:styleId="PersonalInfoChar">
    <w:name w:val="Personal Info Char"/>
    <w:basedOn w:val="DefaultParagraphFont"/>
    <w:link w:val="PersonalInfo"/>
    <w:rsid w:val="00910CBB"/>
    <w:rPr>
      <w:b/>
      <w:color w:val="262626" w:themeColor="text1" w:themeTint="D9"/>
      <w:sz w:val="20"/>
    </w:rPr>
  </w:style>
  <w:style w:type="character" w:customStyle="1" w:styleId="ContentHeadingChar">
    <w:name w:val="Content Heading Char"/>
    <w:basedOn w:val="DefaultParagraphFont"/>
    <w:link w:val="ContentHeading"/>
    <w:rsid w:val="00647056"/>
    <w:rPr>
      <w:b/>
      <w:color w:val="E36C0A" w:themeColor="accent6" w:themeShade="BF"/>
    </w:rPr>
  </w:style>
  <w:style w:type="paragraph" w:customStyle="1" w:styleId="ContentBody">
    <w:name w:val="Content Body"/>
    <w:basedOn w:val="Normal"/>
    <w:link w:val="ContentBodyChar"/>
    <w:qFormat/>
    <w:rsid w:val="00910CBB"/>
    <w:pPr>
      <w:spacing w:after="0" w:line="240" w:lineRule="auto"/>
    </w:pPr>
    <w:rPr>
      <w:color w:val="000000" w:themeColor="text1"/>
      <w:sz w:val="20"/>
    </w:rPr>
  </w:style>
  <w:style w:type="paragraph" w:customStyle="1" w:styleId="ContentBodyBold">
    <w:name w:val="Content Body Bold"/>
    <w:basedOn w:val="Normal"/>
    <w:link w:val="ContentBodyBoldChar"/>
    <w:qFormat/>
    <w:rsid w:val="00910CBB"/>
    <w:pPr>
      <w:spacing w:after="0" w:line="240" w:lineRule="auto"/>
    </w:pPr>
    <w:rPr>
      <w:b/>
      <w:color w:val="000000" w:themeColor="text1"/>
      <w:sz w:val="20"/>
    </w:rPr>
  </w:style>
  <w:style w:type="character" w:customStyle="1" w:styleId="ContentBodyChar">
    <w:name w:val="Content Body Char"/>
    <w:basedOn w:val="DefaultParagraphFont"/>
    <w:link w:val="ContentBody"/>
    <w:rsid w:val="00910CBB"/>
    <w:rPr>
      <w:color w:val="000000" w:themeColor="text1"/>
      <w:sz w:val="20"/>
    </w:rPr>
  </w:style>
  <w:style w:type="character" w:customStyle="1" w:styleId="ContentBodyBoldChar">
    <w:name w:val="Content Body Bold Char"/>
    <w:basedOn w:val="DefaultParagraphFont"/>
    <w:link w:val="ContentBodyBold"/>
    <w:rsid w:val="00910CBB"/>
    <w:rPr>
      <w:b/>
      <w:color w:val="000000" w:themeColor="text1"/>
      <w:sz w:val="20"/>
    </w:rPr>
  </w:style>
  <w:style w:type="paragraph" w:customStyle="1" w:styleId="PersonalInfoRight">
    <w:name w:val="Personal Info_Right"/>
    <w:basedOn w:val="Normal"/>
    <w:link w:val="PersonalInfoRightChar"/>
    <w:qFormat/>
    <w:rsid w:val="00910CBB"/>
    <w:pPr>
      <w:jc w:val="right"/>
    </w:pPr>
    <w:rPr>
      <w:b/>
      <w:sz w:val="20"/>
    </w:rPr>
  </w:style>
  <w:style w:type="character" w:customStyle="1" w:styleId="PersonalInfoRightChar">
    <w:name w:val="Personal Info_Right Char"/>
    <w:basedOn w:val="DefaultParagraphFont"/>
    <w:link w:val="PersonalInfoRight"/>
    <w:rsid w:val="00910CBB"/>
    <w:rPr>
      <w:b/>
      <w:sz w:val="20"/>
    </w:rPr>
  </w:style>
  <w:style w:type="paragraph" w:customStyle="1" w:styleId="BulletedList">
    <w:name w:val="Bulleted List"/>
    <w:basedOn w:val="Normal"/>
    <w:rsid w:val="00024E30"/>
    <w:pPr>
      <w:numPr>
        <w:numId w:val="1"/>
      </w:numPr>
      <w:spacing w:after="0" w:line="240" w:lineRule="auto"/>
      <w:contextualSpacing/>
    </w:pPr>
  </w:style>
  <w:style w:type="paragraph" w:styleId="ListParagraph">
    <w:name w:val="List Paragraph"/>
    <w:basedOn w:val="Normal"/>
    <w:uiPriority w:val="34"/>
    <w:qFormat/>
    <w:rsid w:val="00C531B1"/>
    <w:pPr>
      <w:ind w:left="720"/>
      <w:contextualSpacing/>
    </w:pPr>
  </w:style>
  <w:style w:type="paragraph" w:styleId="NoSpacing">
    <w:name w:val="No Spacing"/>
    <w:link w:val="NoSpacingChar"/>
    <w:qFormat/>
    <w:rsid w:val="00D45548"/>
    <w:pPr>
      <w:spacing w:after="0" w:line="240" w:lineRule="auto"/>
    </w:pPr>
    <w:rPr>
      <w:rFonts w:ascii="PMingLiU" w:hAnsi="PMingLiU"/>
    </w:rPr>
  </w:style>
  <w:style w:type="character" w:customStyle="1" w:styleId="NoSpacingChar">
    <w:name w:val="No Spacing Char"/>
    <w:basedOn w:val="DefaultParagraphFont"/>
    <w:link w:val="NoSpacing"/>
    <w:rsid w:val="00D45548"/>
    <w:rPr>
      <w:rFonts w:ascii="PMingLiU" w:eastAsiaTheme="minorEastAsia" w:hAnsi="PMingLiU"/>
    </w:rPr>
  </w:style>
  <w:style w:type="character" w:styleId="Hyperlink">
    <w:name w:val="Hyperlink"/>
    <w:basedOn w:val="DefaultParagraphFont"/>
    <w:uiPriority w:val="99"/>
    <w:unhideWhenUsed/>
    <w:rsid w:val="00767C84"/>
    <w:rPr>
      <w:color w:val="0000FF" w:themeColor="hyperlink"/>
      <w:u w:val="single"/>
    </w:rPr>
  </w:style>
  <w:style w:type="character" w:customStyle="1" w:styleId="domain">
    <w:name w:val="domain"/>
    <w:basedOn w:val="DefaultParagraphFont"/>
    <w:rsid w:val="001D3D4E"/>
  </w:style>
  <w:style w:type="character" w:customStyle="1" w:styleId="vanity-name">
    <w:name w:val="vanity-name"/>
    <w:basedOn w:val="DefaultParagraphFont"/>
    <w:rsid w:val="001D3D4E"/>
  </w:style>
  <w:style w:type="character" w:styleId="UnresolvedMention">
    <w:name w:val="Unresolved Mention"/>
    <w:basedOn w:val="DefaultParagraphFont"/>
    <w:uiPriority w:val="99"/>
    <w:semiHidden/>
    <w:unhideWhenUsed/>
    <w:rsid w:val="00A022F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inkedin.com/in/robertspsmith" TargetMode="External"/><Relationship Id="rId1" Type="http://schemas.openxmlformats.org/officeDocument/2006/relationships/hyperlink" Target="mailto:rsmith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ullsail\Downloads\TS01037827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2233F88E82CE45F7B4ACF55E9BD25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4F871-8358-4F80-BFBB-F601422499BD}"/>
      </w:docPartPr>
      <w:docPartBody>
        <w:p w:rsidR="00C4687C" w:rsidRDefault="006D7C81" w:rsidP="006D7C81">
          <w:pPr>
            <w:pStyle w:val="2233F88E82CE45F7B4ACF55E9BD25511"/>
          </w:pPr>
          <w:r>
            <w:t>Education</w:t>
          </w:r>
        </w:p>
      </w:docPartBody>
    </w:docPart>
    <w:docPart>
      <w:docPartPr>
        <w:name w:val="15006684AB27444B8D77D5CA9FF1BD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8D0A01-9C96-4F89-94E8-79E09E889172}"/>
      </w:docPartPr>
      <w:docPartBody>
        <w:p w:rsidR="00BF0DE2" w:rsidRDefault="006B399A" w:rsidP="006B399A">
          <w:pPr>
            <w:pStyle w:val="15006684AB27444B8D77D5CA9FF1BD89"/>
          </w:pPr>
          <w:r>
            <w:t>Work History</w:t>
          </w:r>
        </w:p>
      </w:docPartBody>
    </w:docPart>
    <w:docPart>
      <w:docPartPr>
        <w:name w:val="0BB8A73B88A62A47A82FA7ABC9629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69416F-0503-8643-8764-01DD5EF24714}"/>
      </w:docPartPr>
      <w:docPartBody>
        <w:p w:rsidR="00D15576" w:rsidRDefault="00D15576" w:rsidP="00D15576">
          <w:pPr>
            <w:pStyle w:val="0BB8A73B88A62A47A82FA7ABC9629773"/>
          </w:pPr>
          <w:r>
            <w:t>Professional Profile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7C81"/>
    <w:rsid w:val="00076234"/>
    <w:rsid w:val="000876E6"/>
    <w:rsid w:val="00107AF4"/>
    <w:rsid w:val="001D622A"/>
    <w:rsid w:val="001E78F8"/>
    <w:rsid w:val="001F7224"/>
    <w:rsid w:val="002178A5"/>
    <w:rsid w:val="00250033"/>
    <w:rsid w:val="00260D29"/>
    <w:rsid w:val="00294DCE"/>
    <w:rsid w:val="002F558B"/>
    <w:rsid w:val="003E770A"/>
    <w:rsid w:val="004325F3"/>
    <w:rsid w:val="00457FFD"/>
    <w:rsid w:val="004D4310"/>
    <w:rsid w:val="00541B51"/>
    <w:rsid w:val="00593227"/>
    <w:rsid w:val="00594C41"/>
    <w:rsid w:val="006B399A"/>
    <w:rsid w:val="006D7C81"/>
    <w:rsid w:val="00711CEB"/>
    <w:rsid w:val="00761E4E"/>
    <w:rsid w:val="007D0FE6"/>
    <w:rsid w:val="00812BBA"/>
    <w:rsid w:val="00924613"/>
    <w:rsid w:val="009530E5"/>
    <w:rsid w:val="009A1540"/>
    <w:rsid w:val="009D0225"/>
    <w:rsid w:val="00A831C3"/>
    <w:rsid w:val="00AE09ED"/>
    <w:rsid w:val="00BF0DE2"/>
    <w:rsid w:val="00C24D89"/>
    <w:rsid w:val="00C4687C"/>
    <w:rsid w:val="00C61C5C"/>
    <w:rsid w:val="00C652B2"/>
    <w:rsid w:val="00C914AB"/>
    <w:rsid w:val="00D15576"/>
    <w:rsid w:val="00D3442D"/>
    <w:rsid w:val="00D507F8"/>
    <w:rsid w:val="00E47FC3"/>
    <w:rsid w:val="00E52DE7"/>
    <w:rsid w:val="00E5533B"/>
    <w:rsid w:val="00ED036E"/>
    <w:rsid w:val="00EF6DC4"/>
    <w:rsid w:val="00F5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D7C81"/>
    <w:rPr>
      <w:color w:val="808080"/>
    </w:rPr>
  </w:style>
  <w:style w:type="paragraph" w:customStyle="1" w:styleId="2233F88E82CE45F7B4ACF55E9BD25511">
    <w:name w:val="2233F88E82CE45F7B4ACF55E9BD25511"/>
    <w:rsid w:val="006D7C81"/>
  </w:style>
  <w:style w:type="paragraph" w:customStyle="1" w:styleId="15006684AB27444B8D77D5CA9FF1BD89">
    <w:name w:val="15006684AB27444B8D77D5CA9FF1BD89"/>
    <w:rsid w:val="006B399A"/>
  </w:style>
  <w:style w:type="paragraph" w:customStyle="1" w:styleId="0BB8A73B88A62A47A82FA7ABC9629773">
    <w:name w:val="0BB8A73B88A62A47A82FA7ABC9629773"/>
    <w:rsid w:val="00D15576"/>
    <w:pPr>
      <w:spacing w:after="0" w:line="240" w:lineRule="auto"/>
    </w:pPr>
    <w:rPr>
      <w:sz w:val="24"/>
      <w:szCs w:val="24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CF9A99F-18DC-4A1C-8BE6-5251DAD9C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TS010378272</Template>
  <TotalTime>1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Functional resume</vt:lpstr>
    </vt:vector>
  </TitlesOfParts>
  <Company>Microsoft</Company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resume</dc:title>
  <dc:subject/>
  <dc:creator>Aaron Hamilton Cook</dc:creator>
  <cp:keywords/>
  <dc:description/>
  <cp:lastModifiedBy>Prado, Erica</cp:lastModifiedBy>
  <cp:revision>2</cp:revision>
  <dcterms:created xsi:type="dcterms:W3CDTF">2021-03-25T23:17:00Z</dcterms:created>
  <dcterms:modified xsi:type="dcterms:W3CDTF">2021-03-25T23:17:00Z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TC103782729990</vt:lpwstr>
  </property>
</Properties>
</file>