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5F63A" w14:textId="77777777" w:rsidR="002603CA" w:rsidRPr="00FA6D93" w:rsidRDefault="00FE097C">
      <w:pPr>
        <w:pStyle w:val="Title"/>
        <w:rPr>
          <w:szCs w:val="64"/>
        </w:rPr>
      </w:pPr>
      <w:r w:rsidRPr="00FA6D93">
        <w:rPr>
          <w:szCs w:val="64"/>
        </w:rPr>
        <w:t>Lenus Jack</w:t>
      </w:r>
    </w:p>
    <w:tbl>
      <w:tblPr>
        <w:tblW w:w="5000" w:type="pct"/>
        <w:tblCellMar>
          <w:top w:w="14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7"/>
        <w:gridCol w:w="7415"/>
      </w:tblGrid>
      <w:tr w:rsidR="002603CA" w:rsidRPr="00355BD5" w14:paraId="337A94D7" w14:textId="77777777" w:rsidTr="00355BD5">
        <w:trPr>
          <w:trHeight w:hRule="exact" w:val="58"/>
        </w:trPr>
        <w:tc>
          <w:tcPr>
            <w:tcW w:w="913" w:type="pct"/>
            <w:tcBorders>
              <w:top w:val="single" w:sz="2" w:space="0" w:color="BFBFBF"/>
              <w:left w:val="nil"/>
              <w:bottom w:val="single" w:sz="2" w:space="0" w:color="BFBFBF"/>
              <w:right w:val="nil"/>
              <w:tl2br w:val="nil"/>
              <w:tr2bl w:val="nil"/>
            </w:tcBorders>
            <w:shd w:val="clear" w:color="auto" w:fill="auto"/>
          </w:tcPr>
          <w:p w14:paraId="5383F7F8" w14:textId="77777777" w:rsidR="002603CA" w:rsidRPr="00355BD5" w:rsidRDefault="002603CA" w:rsidP="00355BD5">
            <w:pPr>
              <w:spacing w:line="60" w:lineRule="exact"/>
              <w:rPr>
                <w:sz w:val="6"/>
              </w:rPr>
            </w:pPr>
          </w:p>
        </w:tc>
        <w:tc>
          <w:tcPr>
            <w:tcW w:w="4087" w:type="pct"/>
            <w:tcBorders>
              <w:top w:val="single" w:sz="2" w:space="0" w:color="BFBFBF"/>
              <w:left w:val="nil"/>
              <w:bottom w:val="single" w:sz="2" w:space="0" w:color="BFBFBF"/>
              <w:right w:val="nil"/>
              <w:tl2br w:val="nil"/>
              <w:tr2bl w:val="nil"/>
            </w:tcBorders>
            <w:shd w:val="clear" w:color="auto" w:fill="auto"/>
          </w:tcPr>
          <w:p w14:paraId="08CCCA53" w14:textId="77777777" w:rsidR="002603CA" w:rsidRPr="00355BD5" w:rsidRDefault="002603CA" w:rsidP="00355BD5">
            <w:pPr>
              <w:spacing w:line="60" w:lineRule="exact"/>
              <w:rPr>
                <w:sz w:val="6"/>
              </w:rPr>
            </w:pPr>
          </w:p>
        </w:tc>
      </w:tr>
      <w:tr w:rsidR="002603CA" w:rsidRPr="00355BD5" w14:paraId="5D2E38E8" w14:textId="77777777" w:rsidTr="00355BD5">
        <w:tc>
          <w:tcPr>
            <w:tcW w:w="913" w:type="pct"/>
            <w:shd w:val="clear" w:color="auto" w:fill="auto"/>
          </w:tcPr>
          <w:p w14:paraId="00ACC8E9" w14:textId="77777777" w:rsidR="002603CA" w:rsidRPr="00355BD5" w:rsidRDefault="002603CA"/>
        </w:tc>
        <w:tc>
          <w:tcPr>
            <w:tcW w:w="4087" w:type="pct"/>
            <w:shd w:val="clear" w:color="auto" w:fill="auto"/>
          </w:tcPr>
          <w:p w14:paraId="7FA44D16" w14:textId="13BA52F9" w:rsidR="002603CA" w:rsidRPr="00355BD5" w:rsidRDefault="00B13B27" w:rsidP="00FE097C">
            <w:pPr>
              <w:pStyle w:val="ContactInf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8559DD5" wp14:editId="4851C0B7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193040</wp:posOffset>
                      </wp:positionV>
                      <wp:extent cx="3073400" cy="24765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34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6A135C" w14:textId="79360984" w:rsidR="00B13B27" w:rsidRDefault="00B13B27">
                                  <w:r>
                                    <w:t>Portfolio:</w:t>
                                  </w:r>
                                  <w:r w:rsidR="001E69A2">
                                    <w:t xml:space="preserve"> </w:t>
                                  </w:r>
                                  <w:hyperlink r:id="rId8" w:history="1">
                                    <w:r w:rsidR="001E69A2" w:rsidRPr="001E69A2">
                                      <w:rPr>
                                        <w:rStyle w:val="Hyperlink"/>
                                      </w:rPr>
                                      <w:t>https://LenusJack4.github.io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559DD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3.45pt;margin-top:15.2pt;width:242pt;height:1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" stroked="f">
                      <v:textbox>
                        <w:txbxContent>
                          <w:p w14:paraId="6C6A135C" w14:textId="79360984" w:rsidR="00B13B27" w:rsidRDefault="00B13B27">
                            <w:r>
                              <w:t>Portfolio:</w:t>
                            </w:r>
                            <w:r w:rsidR="001E69A2">
                              <w:t xml:space="preserve"> </w:t>
                            </w:r>
                            <w:hyperlink r:id="rId9" w:history="1">
                              <w:r w:rsidR="001E69A2" w:rsidRPr="001E69A2">
                                <w:rPr>
                                  <w:rStyle w:val="Hyperlink"/>
                                </w:rPr>
                                <w:t>https://LenusJack4.github.io</w:t>
                              </w:r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D7C50">
              <w:t>[5</w:t>
            </w:r>
            <w:r w:rsidR="007B7B41">
              <w:t>526</w:t>
            </w:r>
            <w:r w:rsidR="00BD7C50">
              <w:t xml:space="preserve"> </w:t>
            </w:r>
            <w:r w:rsidR="004E38C3">
              <w:t>Ducros Dr, Baton Rouge, LA 70820</w:t>
            </w:r>
            <w:r w:rsidR="00FE097C" w:rsidRPr="00355BD5">
              <w:t>]</w:t>
            </w:r>
            <w:r w:rsidR="00A51FF7" w:rsidRPr="00355BD5">
              <w:t> </w:t>
            </w:r>
            <w:r w:rsidR="00A51FF7" w:rsidRPr="00355BD5">
              <w:rPr>
                <w:color w:val="A6A6A6"/>
              </w:rPr>
              <w:t>|</w:t>
            </w:r>
            <w:r w:rsidR="00A51FF7" w:rsidRPr="00355BD5">
              <w:t> </w:t>
            </w:r>
            <w:r w:rsidR="00FE097C" w:rsidRPr="00355BD5">
              <w:t>[985-705-0865]</w:t>
            </w:r>
            <w:r w:rsidR="00A51FF7" w:rsidRPr="00355BD5">
              <w:t> </w:t>
            </w:r>
            <w:r w:rsidR="00A51FF7" w:rsidRPr="00355BD5">
              <w:rPr>
                <w:color w:val="A6A6A6"/>
              </w:rPr>
              <w:t>|</w:t>
            </w:r>
            <w:r w:rsidR="00FE097C" w:rsidRPr="00355BD5">
              <w:t xml:space="preserve"> [Lenusjack4@yahoo.com]</w:t>
            </w:r>
          </w:p>
        </w:tc>
      </w:tr>
    </w:tbl>
    <w:p w14:paraId="080ADC48" w14:textId="77777777" w:rsidR="002603CA" w:rsidRDefault="00A51FF7">
      <w:pPr>
        <w:pStyle w:val="SectionHeading"/>
      </w:pPr>
      <w:r>
        <w:t>Computer Skills</w:t>
      </w:r>
    </w:p>
    <w:tbl>
      <w:tblPr>
        <w:tblW w:w="5000" w:type="pct"/>
        <w:tblCellMar>
          <w:top w:w="14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7"/>
        <w:gridCol w:w="7415"/>
      </w:tblGrid>
      <w:tr w:rsidR="002603CA" w:rsidRPr="00355BD5" w14:paraId="4185BC58" w14:textId="77777777" w:rsidTr="00355BD5">
        <w:trPr>
          <w:trHeight w:hRule="exact" w:val="58"/>
        </w:trPr>
        <w:tc>
          <w:tcPr>
            <w:tcW w:w="913" w:type="pct"/>
            <w:tcBorders>
              <w:top w:val="single" w:sz="2" w:space="0" w:color="BFBFBF"/>
              <w:left w:val="nil"/>
              <w:bottom w:val="single" w:sz="2" w:space="0" w:color="BFBFBF"/>
              <w:right w:val="nil"/>
              <w:tl2br w:val="nil"/>
              <w:tr2bl w:val="nil"/>
            </w:tcBorders>
            <w:shd w:val="clear" w:color="auto" w:fill="auto"/>
          </w:tcPr>
          <w:p w14:paraId="23B15DCC" w14:textId="77777777" w:rsidR="002603CA" w:rsidRPr="00355BD5" w:rsidRDefault="002603CA" w:rsidP="00355BD5">
            <w:pPr>
              <w:spacing w:line="60" w:lineRule="exact"/>
              <w:rPr>
                <w:sz w:val="6"/>
              </w:rPr>
            </w:pPr>
          </w:p>
        </w:tc>
        <w:tc>
          <w:tcPr>
            <w:tcW w:w="4087" w:type="pct"/>
            <w:tcBorders>
              <w:top w:val="single" w:sz="2" w:space="0" w:color="BFBFBF"/>
              <w:left w:val="nil"/>
              <w:bottom w:val="single" w:sz="2" w:space="0" w:color="BFBFBF"/>
              <w:right w:val="nil"/>
              <w:tl2br w:val="nil"/>
              <w:tr2bl w:val="nil"/>
            </w:tcBorders>
            <w:shd w:val="clear" w:color="auto" w:fill="auto"/>
          </w:tcPr>
          <w:p w14:paraId="666811F4" w14:textId="77777777" w:rsidR="002603CA" w:rsidRPr="00355BD5" w:rsidRDefault="002603CA" w:rsidP="00355BD5">
            <w:pPr>
              <w:spacing w:line="60" w:lineRule="exact"/>
              <w:rPr>
                <w:sz w:val="6"/>
              </w:rPr>
            </w:pPr>
          </w:p>
        </w:tc>
      </w:tr>
      <w:tr w:rsidR="002603CA" w:rsidRPr="00355BD5" w14:paraId="0EEE1F9F" w14:textId="77777777" w:rsidTr="00355BD5">
        <w:tc>
          <w:tcPr>
            <w:tcW w:w="913" w:type="pct"/>
            <w:shd w:val="clear" w:color="auto" w:fill="auto"/>
          </w:tcPr>
          <w:p w14:paraId="42975BBA" w14:textId="77777777" w:rsidR="002603CA" w:rsidRPr="00355BD5" w:rsidRDefault="002603CA"/>
        </w:tc>
        <w:tc>
          <w:tcPr>
            <w:tcW w:w="4087" w:type="pct"/>
            <w:shd w:val="clear" w:color="auto" w:fill="auto"/>
          </w:tcPr>
          <w:p w14:paraId="6AFFA7FF" w14:textId="03B746E3" w:rsidR="00D668FE" w:rsidRPr="00355BD5" w:rsidRDefault="00305C9E" w:rsidP="00B13B27">
            <w:pPr>
              <w:pStyle w:val="ListBullet"/>
              <w:spacing w:after="60"/>
            </w:pPr>
            <w:r>
              <w:t>Experience programming</w:t>
            </w:r>
            <w:r w:rsidR="00D668FE" w:rsidRPr="00355BD5">
              <w:t xml:space="preserve"> Java, Python,</w:t>
            </w:r>
            <w:r w:rsidR="00D668FE">
              <w:t xml:space="preserve"> C</w:t>
            </w:r>
            <w:r w:rsidR="00D668FE" w:rsidRPr="00355BD5">
              <w:t>,</w:t>
            </w:r>
            <w:r w:rsidR="00D668FE">
              <w:t xml:space="preserve"> C++, C#, Javascript</w:t>
            </w:r>
            <w:r w:rsidR="00D668FE" w:rsidRPr="00355BD5">
              <w:t xml:space="preserve"> and HTML</w:t>
            </w:r>
          </w:p>
          <w:p w14:paraId="28772DD6" w14:textId="4DCF8101" w:rsidR="008269E6" w:rsidRDefault="00097C0E" w:rsidP="00B13B27">
            <w:pPr>
              <w:pStyle w:val="ListBullet"/>
              <w:spacing w:after="60"/>
            </w:pPr>
            <w:r>
              <w:t>Strong Foundational Skills in Unity and Unreal Engine</w:t>
            </w:r>
            <w:r w:rsidRPr="00355BD5">
              <w:t xml:space="preserve"> </w:t>
            </w:r>
          </w:p>
          <w:p w14:paraId="6B4CA8DA" w14:textId="02E33BF9" w:rsidR="00B5602A" w:rsidRPr="00355BD5" w:rsidRDefault="00B5602A" w:rsidP="00B13B27">
            <w:pPr>
              <w:pStyle w:val="ListBullet"/>
              <w:spacing w:after="60"/>
            </w:pPr>
            <w:r>
              <w:t>Experience with t</w:t>
            </w:r>
            <w:r w:rsidR="00F748B8">
              <w:t>he life cycle of multiple AAA video game titles</w:t>
            </w:r>
          </w:p>
          <w:p w14:paraId="766A1BEB" w14:textId="64A21C0D" w:rsidR="0048397D" w:rsidRDefault="0048397D" w:rsidP="00B13B27">
            <w:pPr>
              <w:pStyle w:val="ListBullet"/>
              <w:spacing w:after="60"/>
            </w:pPr>
            <w:r w:rsidRPr="00355BD5">
              <w:t>Familiar with Windows</w:t>
            </w:r>
            <w:r w:rsidR="003618CB">
              <w:t>, Unix, and Linux</w:t>
            </w:r>
            <w:r w:rsidRPr="00355BD5">
              <w:t xml:space="preserve"> operating systems</w:t>
            </w:r>
          </w:p>
          <w:p w14:paraId="3A1B1DCD" w14:textId="725B5505" w:rsidR="008269E6" w:rsidRPr="00355BD5" w:rsidRDefault="008269E6" w:rsidP="00B13B27">
            <w:pPr>
              <w:pStyle w:val="ListBullet"/>
              <w:spacing w:after="60"/>
            </w:pPr>
            <w:r>
              <w:t xml:space="preserve">Familiar working </w:t>
            </w:r>
            <w:r w:rsidR="00BF64B6">
              <w:t>with and managing</w:t>
            </w:r>
            <w:r>
              <w:t xml:space="preserve"> databases such as DevTest, DevTrack, JIRA, and TestRail </w:t>
            </w:r>
          </w:p>
          <w:p w14:paraId="4D6DF8C9" w14:textId="0A1D1B9A" w:rsidR="000F5CF9" w:rsidRPr="00355BD5" w:rsidRDefault="0048397D" w:rsidP="00B13B27">
            <w:pPr>
              <w:pStyle w:val="ListBullet"/>
              <w:spacing w:after="60"/>
            </w:pPr>
            <w:r w:rsidRPr="00355BD5">
              <w:t>Microsoft Word Certified</w:t>
            </w:r>
            <w:r w:rsidR="00BF64B6">
              <w:t xml:space="preserve"> as well as e</w:t>
            </w:r>
            <w:r w:rsidR="00E57C39">
              <w:t>xperience with Excel</w:t>
            </w:r>
            <w:r w:rsidR="00CE4FD5">
              <w:t>, Powerpoint, and Access</w:t>
            </w:r>
          </w:p>
        </w:tc>
      </w:tr>
      <w:tr w:rsidR="002603CA" w:rsidRPr="00355BD5" w14:paraId="5D0D27D7" w14:textId="77777777" w:rsidTr="00355BD5">
        <w:tc>
          <w:tcPr>
            <w:tcW w:w="913" w:type="pct"/>
            <w:shd w:val="clear" w:color="auto" w:fill="auto"/>
          </w:tcPr>
          <w:p w14:paraId="603FE01D" w14:textId="7A7DBD0A" w:rsidR="002603CA" w:rsidRPr="00355BD5" w:rsidRDefault="002603CA"/>
        </w:tc>
        <w:tc>
          <w:tcPr>
            <w:tcW w:w="4087" w:type="pct"/>
            <w:shd w:val="clear" w:color="auto" w:fill="auto"/>
          </w:tcPr>
          <w:p w14:paraId="0D85B212" w14:textId="77777777" w:rsidR="002603CA" w:rsidRPr="00355BD5" w:rsidRDefault="002603CA" w:rsidP="0048397D">
            <w:pPr>
              <w:pStyle w:val="Subsection"/>
            </w:pPr>
          </w:p>
        </w:tc>
      </w:tr>
    </w:tbl>
    <w:p w14:paraId="2502DFF0" w14:textId="3D608FD1" w:rsidR="00553A27" w:rsidRDefault="00553A27" w:rsidP="00553A27">
      <w:pPr>
        <w:pStyle w:val="SectionHeading"/>
      </w:pPr>
      <w:r>
        <w:t>Experience</w:t>
      </w:r>
    </w:p>
    <w:tbl>
      <w:tblPr>
        <w:tblW w:w="5000" w:type="pct"/>
        <w:tblCellMar>
          <w:top w:w="14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"/>
        <w:gridCol w:w="503"/>
        <w:gridCol w:w="6913"/>
      </w:tblGrid>
      <w:tr w:rsidR="00553A27" w:rsidRPr="00355BD5" w14:paraId="766CD350" w14:textId="77777777" w:rsidTr="00273246">
        <w:trPr>
          <w:trHeight w:hRule="exact" w:val="58"/>
        </w:trPr>
        <w:tc>
          <w:tcPr>
            <w:tcW w:w="913" w:type="pct"/>
            <w:tcBorders>
              <w:top w:val="single" w:sz="2" w:space="0" w:color="BFBFBF"/>
              <w:left w:val="nil"/>
              <w:bottom w:val="single" w:sz="2" w:space="0" w:color="BFBFBF"/>
              <w:right w:val="nil"/>
              <w:tl2br w:val="nil"/>
              <w:tr2bl w:val="nil"/>
            </w:tcBorders>
            <w:shd w:val="clear" w:color="auto" w:fill="auto"/>
          </w:tcPr>
          <w:p w14:paraId="7A55ADBC" w14:textId="77777777" w:rsidR="00553A27" w:rsidRPr="00355BD5" w:rsidRDefault="00553A27" w:rsidP="00273246">
            <w:pPr>
              <w:spacing w:line="60" w:lineRule="exact"/>
              <w:rPr>
                <w:sz w:val="6"/>
              </w:rPr>
            </w:pPr>
          </w:p>
        </w:tc>
        <w:tc>
          <w:tcPr>
            <w:tcW w:w="4087" w:type="pct"/>
            <w:gridSpan w:val="2"/>
            <w:tcBorders>
              <w:top w:val="single" w:sz="2" w:space="0" w:color="BFBFBF"/>
              <w:left w:val="nil"/>
              <w:bottom w:val="single" w:sz="2" w:space="0" w:color="BFBFBF"/>
              <w:right w:val="nil"/>
              <w:tl2br w:val="nil"/>
              <w:tr2bl w:val="nil"/>
            </w:tcBorders>
            <w:shd w:val="clear" w:color="auto" w:fill="auto"/>
          </w:tcPr>
          <w:p w14:paraId="43F7044D" w14:textId="77777777" w:rsidR="00553A27" w:rsidRPr="00355BD5" w:rsidRDefault="00553A27" w:rsidP="00273246">
            <w:pPr>
              <w:spacing w:line="60" w:lineRule="exact"/>
              <w:rPr>
                <w:sz w:val="6"/>
              </w:rPr>
            </w:pPr>
          </w:p>
        </w:tc>
      </w:tr>
      <w:tr w:rsidR="002603CA" w:rsidRPr="00355BD5" w14:paraId="77BB854D" w14:textId="77777777" w:rsidTr="00932CEF">
        <w:trPr>
          <w:trHeight w:hRule="exact" w:val="58"/>
        </w:trPr>
        <w:tc>
          <w:tcPr>
            <w:tcW w:w="1190" w:type="pct"/>
            <w:gridSpan w:val="2"/>
            <w:shd w:val="clear" w:color="auto" w:fill="auto"/>
          </w:tcPr>
          <w:p w14:paraId="0C5C9D40" w14:textId="77777777" w:rsidR="002603CA" w:rsidRPr="00355BD5" w:rsidRDefault="002603CA">
            <w:pPr>
              <w:rPr>
                <w:sz w:val="6"/>
              </w:rPr>
            </w:pPr>
          </w:p>
        </w:tc>
        <w:tc>
          <w:tcPr>
            <w:tcW w:w="3810" w:type="pct"/>
            <w:shd w:val="clear" w:color="auto" w:fill="auto"/>
          </w:tcPr>
          <w:p w14:paraId="58094C28" w14:textId="77777777" w:rsidR="002603CA" w:rsidRPr="00355BD5" w:rsidRDefault="002603CA">
            <w:pPr>
              <w:rPr>
                <w:sz w:val="6"/>
              </w:rPr>
            </w:pPr>
          </w:p>
        </w:tc>
      </w:tr>
      <w:tr w:rsidR="002603CA" w:rsidRPr="00355BD5" w14:paraId="4871AB21" w14:textId="77777777" w:rsidTr="00932CEF">
        <w:tc>
          <w:tcPr>
            <w:tcW w:w="1190" w:type="pct"/>
            <w:gridSpan w:val="2"/>
            <w:shd w:val="clear" w:color="auto" w:fill="auto"/>
          </w:tcPr>
          <w:p w14:paraId="362DBBDC" w14:textId="3EC9759C" w:rsidR="00C30232" w:rsidRDefault="00FC1F11" w:rsidP="00BB707D">
            <w:pPr>
              <w:spacing w:after="0"/>
              <w:rPr>
                <w:color w:val="auto"/>
              </w:rPr>
            </w:pPr>
            <w:r>
              <w:rPr>
                <w:color w:val="auto"/>
              </w:rPr>
              <w:t xml:space="preserve">March 2020 </w:t>
            </w:r>
            <w:r w:rsidR="00BB707D">
              <w:rPr>
                <w:color w:val="auto"/>
              </w:rPr>
              <w:t>–</w:t>
            </w:r>
            <w:r>
              <w:rPr>
                <w:color w:val="auto"/>
              </w:rPr>
              <w:t xml:space="preserve"> </w:t>
            </w:r>
            <w:r w:rsidR="00BB707D">
              <w:rPr>
                <w:color w:val="auto"/>
              </w:rPr>
              <w:t>Present</w:t>
            </w:r>
          </w:p>
          <w:p w14:paraId="6E857D93" w14:textId="77777777" w:rsidR="00BB707D" w:rsidRDefault="00BB707D" w:rsidP="00BB707D">
            <w:pPr>
              <w:spacing w:after="0"/>
              <w:rPr>
                <w:color w:val="auto"/>
              </w:rPr>
            </w:pPr>
          </w:p>
          <w:p w14:paraId="35C910A0" w14:textId="77777777" w:rsidR="005E5E56" w:rsidRDefault="005E5E56" w:rsidP="00BB707D">
            <w:pPr>
              <w:spacing w:after="0"/>
              <w:rPr>
                <w:color w:val="auto"/>
              </w:rPr>
            </w:pPr>
          </w:p>
          <w:p w14:paraId="075BF165" w14:textId="77777777" w:rsidR="005E5E56" w:rsidRDefault="005E5E56" w:rsidP="00BB707D">
            <w:pPr>
              <w:spacing w:after="0"/>
              <w:rPr>
                <w:color w:val="auto"/>
              </w:rPr>
            </w:pPr>
          </w:p>
          <w:p w14:paraId="0B67CD70" w14:textId="77777777" w:rsidR="005E5E56" w:rsidRDefault="005E5E56" w:rsidP="00BB707D">
            <w:pPr>
              <w:spacing w:after="0"/>
              <w:rPr>
                <w:color w:val="auto"/>
              </w:rPr>
            </w:pPr>
          </w:p>
          <w:p w14:paraId="1220605F" w14:textId="37AA878A" w:rsidR="00361228" w:rsidRDefault="00FC0DCE" w:rsidP="00BB707D">
            <w:pPr>
              <w:spacing w:after="0"/>
              <w:rPr>
                <w:color w:val="auto"/>
              </w:rPr>
            </w:pPr>
            <w:r>
              <w:rPr>
                <w:color w:val="auto"/>
              </w:rPr>
              <w:t xml:space="preserve">January </w:t>
            </w:r>
            <w:r w:rsidR="00C72F78">
              <w:rPr>
                <w:color w:val="auto"/>
              </w:rPr>
              <w:t>‘</w:t>
            </w:r>
            <w:r>
              <w:rPr>
                <w:color w:val="auto"/>
              </w:rPr>
              <w:t>20</w:t>
            </w:r>
            <w:r w:rsidR="00C72F78">
              <w:rPr>
                <w:color w:val="auto"/>
              </w:rPr>
              <w:t xml:space="preserve"> &amp; ‘21</w:t>
            </w:r>
          </w:p>
          <w:p w14:paraId="02AD0955" w14:textId="58B42068" w:rsidR="008F2804" w:rsidRPr="0047227C" w:rsidRDefault="008F2804" w:rsidP="00BB707D">
            <w:pPr>
              <w:spacing w:after="0"/>
              <w:rPr>
                <w:color w:val="auto"/>
                <w:sz w:val="9"/>
                <w:szCs w:val="10"/>
              </w:rPr>
            </w:pPr>
          </w:p>
          <w:p w14:paraId="4F2DAD94" w14:textId="77777777" w:rsidR="00BB707D" w:rsidRDefault="00BB707D" w:rsidP="00BB707D">
            <w:pPr>
              <w:spacing w:after="0"/>
              <w:rPr>
                <w:color w:val="auto"/>
              </w:rPr>
            </w:pPr>
          </w:p>
          <w:p w14:paraId="3C3F18E6" w14:textId="5C4E9EC4" w:rsidR="00B3269F" w:rsidRDefault="00B3269F" w:rsidP="00BB707D">
            <w:pPr>
              <w:spacing w:after="0"/>
              <w:rPr>
                <w:color w:val="auto"/>
              </w:rPr>
            </w:pPr>
            <w:r>
              <w:rPr>
                <w:color w:val="auto"/>
              </w:rPr>
              <w:t xml:space="preserve">March 2018 – </w:t>
            </w:r>
            <w:r w:rsidR="00BB707D">
              <w:rPr>
                <w:color w:val="auto"/>
              </w:rPr>
              <w:t>March 2020</w:t>
            </w:r>
          </w:p>
          <w:p w14:paraId="4D43B06E" w14:textId="77777777" w:rsidR="00755B9D" w:rsidRDefault="00755B9D" w:rsidP="00BB707D">
            <w:pPr>
              <w:spacing w:after="0"/>
            </w:pPr>
          </w:p>
          <w:p w14:paraId="14197BD3" w14:textId="30B016B5" w:rsidR="005815FB" w:rsidRDefault="005815FB" w:rsidP="00BB707D">
            <w:pPr>
              <w:spacing w:after="0"/>
            </w:pPr>
          </w:p>
          <w:p w14:paraId="511FF645" w14:textId="551CB3B7" w:rsidR="006F66C2" w:rsidRDefault="006F66C2" w:rsidP="00BB707D">
            <w:pPr>
              <w:spacing w:after="0"/>
              <w:rPr>
                <w:szCs w:val="6"/>
              </w:rPr>
            </w:pPr>
          </w:p>
          <w:p w14:paraId="49276239" w14:textId="77777777" w:rsidR="0047227C" w:rsidRPr="0047227C" w:rsidRDefault="0047227C" w:rsidP="00BB707D">
            <w:pPr>
              <w:spacing w:after="0"/>
              <w:rPr>
                <w:sz w:val="5"/>
                <w:szCs w:val="2"/>
              </w:rPr>
            </w:pPr>
          </w:p>
          <w:p w14:paraId="20A2CA4D" w14:textId="77777777" w:rsidR="00BB707D" w:rsidRDefault="00BB707D" w:rsidP="00BB707D">
            <w:pPr>
              <w:spacing w:after="0"/>
              <w:rPr>
                <w:color w:val="auto"/>
              </w:rPr>
            </w:pPr>
          </w:p>
          <w:p w14:paraId="1453C944" w14:textId="77777777" w:rsidR="00BB707D" w:rsidRDefault="00BB707D" w:rsidP="00BB707D">
            <w:pPr>
              <w:spacing w:after="0"/>
              <w:rPr>
                <w:color w:val="auto"/>
              </w:rPr>
            </w:pPr>
          </w:p>
          <w:p w14:paraId="379543D2" w14:textId="2037B627" w:rsidR="007B7F3E" w:rsidRDefault="007B7F3E" w:rsidP="00BB707D">
            <w:pPr>
              <w:spacing w:after="0"/>
              <w:rPr>
                <w:color w:val="auto"/>
              </w:rPr>
            </w:pPr>
            <w:r>
              <w:rPr>
                <w:color w:val="auto"/>
              </w:rPr>
              <w:t>May 2016 – March 2018</w:t>
            </w:r>
            <w:r w:rsidRPr="009045F5">
              <w:rPr>
                <w:color w:val="auto"/>
              </w:rPr>
              <w:t xml:space="preserve"> </w:t>
            </w:r>
          </w:p>
          <w:p w14:paraId="4006E63F" w14:textId="1A2D5F12" w:rsidR="00134C1B" w:rsidRDefault="003135B0" w:rsidP="00873A9C">
            <w:pPr>
              <w:pStyle w:val="Date"/>
            </w:pPr>
            <w:r>
              <w:t xml:space="preserve"> </w:t>
            </w:r>
          </w:p>
          <w:p w14:paraId="2B2A5F7C" w14:textId="34A3CFBF" w:rsidR="001C105E" w:rsidRPr="00113CF8" w:rsidRDefault="001C105E" w:rsidP="007B7F3E">
            <w:pPr>
              <w:rPr>
                <w:sz w:val="11"/>
                <w:szCs w:val="12"/>
              </w:rPr>
            </w:pPr>
          </w:p>
          <w:p w14:paraId="5CE0645F" w14:textId="11F786D7" w:rsidR="00BD7C50" w:rsidRPr="009045F5" w:rsidRDefault="00BD7C50" w:rsidP="00E57C39"/>
        </w:tc>
        <w:tc>
          <w:tcPr>
            <w:tcW w:w="3810" w:type="pct"/>
            <w:shd w:val="clear" w:color="auto" w:fill="auto"/>
          </w:tcPr>
          <w:p w14:paraId="2EAF2B70" w14:textId="6B8B918D" w:rsidR="00C30232" w:rsidRDefault="00C30232" w:rsidP="00C30232">
            <w:pPr>
              <w:pStyle w:val="Subsection"/>
              <w:spacing w:after="0"/>
            </w:pPr>
            <w:r>
              <w:t xml:space="preserve">Associate Development Manager (Project Lead), </w:t>
            </w:r>
            <w:r w:rsidRPr="00B815BC">
              <w:rPr>
                <w:rStyle w:val="Emphasis"/>
              </w:rPr>
              <w:t>Electronic Arts</w:t>
            </w:r>
            <w:r>
              <w:t xml:space="preserve"> </w:t>
            </w:r>
          </w:p>
          <w:p w14:paraId="16B75430" w14:textId="2A83D9CE" w:rsidR="0038617E" w:rsidRDefault="00544683" w:rsidP="008F2804">
            <w:pPr>
              <w:pStyle w:val="ListBullet"/>
              <w:spacing w:after="0"/>
            </w:pPr>
            <w:r>
              <w:t xml:space="preserve">Managed 30+ </w:t>
            </w:r>
            <w:r w:rsidR="008156AA">
              <w:t xml:space="preserve">QA </w:t>
            </w:r>
            <w:r>
              <w:t>testers</w:t>
            </w:r>
            <w:r w:rsidR="000B0F81">
              <w:t xml:space="preserve"> at a time</w:t>
            </w:r>
          </w:p>
          <w:p w14:paraId="744A9B19" w14:textId="3E798262" w:rsidR="000B0F81" w:rsidRDefault="008156AA" w:rsidP="008F2804">
            <w:pPr>
              <w:pStyle w:val="ListBullet"/>
              <w:spacing w:after="0"/>
            </w:pPr>
            <w:r>
              <w:t>Onboarded and setup Mainline testers</w:t>
            </w:r>
          </w:p>
          <w:p w14:paraId="568BB2E1" w14:textId="5FD62CCA" w:rsidR="0080054E" w:rsidRDefault="0080054E" w:rsidP="008F2804">
            <w:pPr>
              <w:pStyle w:val="ListBullet"/>
              <w:spacing w:after="0"/>
            </w:pPr>
            <w:r>
              <w:t>Regulated and improved the Bug Database and its processes</w:t>
            </w:r>
          </w:p>
          <w:p w14:paraId="36812736" w14:textId="523254C8" w:rsidR="007244EC" w:rsidRDefault="005E5E56" w:rsidP="008F2804">
            <w:pPr>
              <w:pStyle w:val="ListBullet"/>
              <w:spacing w:after="0"/>
            </w:pPr>
            <w:r>
              <w:t>Drove the test processes for individual Patches</w:t>
            </w:r>
          </w:p>
          <w:p w14:paraId="4452BB59" w14:textId="77777777" w:rsidR="0038617E" w:rsidRDefault="0038617E" w:rsidP="008F2804">
            <w:pPr>
              <w:pStyle w:val="Subsection"/>
              <w:spacing w:after="0"/>
            </w:pPr>
          </w:p>
          <w:p w14:paraId="36480881" w14:textId="12258457" w:rsidR="00361228" w:rsidRDefault="00FC0DCE" w:rsidP="008F2804">
            <w:pPr>
              <w:pStyle w:val="Subsection"/>
              <w:spacing w:after="0"/>
            </w:pPr>
            <w:r>
              <w:t>Global Game Jam</w:t>
            </w:r>
            <w:r w:rsidR="00B90A69">
              <w:t xml:space="preserve">, </w:t>
            </w:r>
            <w:r w:rsidR="0007000F">
              <w:rPr>
                <w:rStyle w:val="Emphasis"/>
              </w:rPr>
              <w:t>LSU Site</w:t>
            </w:r>
            <w:r w:rsidR="00B90A69">
              <w:t xml:space="preserve"> </w:t>
            </w:r>
          </w:p>
          <w:p w14:paraId="6B72FA80" w14:textId="77FEAD9D" w:rsidR="008F2804" w:rsidRDefault="00113CF8" w:rsidP="00B3269F">
            <w:pPr>
              <w:pStyle w:val="ListBullet"/>
              <w:spacing w:after="0"/>
            </w:pPr>
            <w:r>
              <w:t>Won “Best Use of Theme” Award</w:t>
            </w:r>
            <w:r w:rsidR="00051445">
              <w:t xml:space="preserve"> in 2020</w:t>
            </w:r>
          </w:p>
          <w:p w14:paraId="3871844E" w14:textId="77777777" w:rsidR="008F2804" w:rsidRPr="008F2804" w:rsidRDefault="008F2804" w:rsidP="008F2804">
            <w:pPr>
              <w:pStyle w:val="ListBullet"/>
              <w:numPr>
                <w:ilvl w:val="0"/>
                <w:numId w:val="0"/>
              </w:numPr>
              <w:spacing w:after="0"/>
              <w:ind w:left="101"/>
              <w:rPr>
                <w:sz w:val="5"/>
                <w:szCs w:val="6"/>
              </w:rPr>
            </w:pPr>
          </w:p>
          <w:p w14:paraId="655AC1B3" w14:textId="7F1DD381" w:rsidR="00B3269F" w:rsidRDefault="00B3269F" w:rsidP="008F2804">
            <w:pPr>
              <w:pStyle w:val="Subsection"/>
              <w:spacing w:after="0"/>
            </w:pPr>
            <w:r>
              <w:t>Contract Lead</w:t>
            </w:r>
            <w:r w:rsidR="008D5EE7">
              <w:t xml:space="preserve"> QA</w:t>
            </w:r>
            <w:r>
              <w:t xml:space="preserve"> Tester, </w:t>
            </w:r>
            <w:r w:rsidRPr="00B815BC">
              <w:rPr>
                <w:rStyle w:val="Emphasis"/>
              </w:rPr>
              <w:t>Electronic Arts</w:t>
            </w:r>
            <w:r>
              <w:t xml:space="preserve"> </w:t>
            </w:r>
          </w:p>
          <w:p w14:paraId="4EFE20E5" w14:textId="1656F629" w:rsidR="00B3269F" w:rsidRDefault="00134C1B" w:rsidP="0046749A">
            <w:pPr>
              <w:pStyle w:val="ListBullet"/>
              <w:spacing w:after="0"/>
            </w:pPr>
            <w:r>
              <w:t>Oversaw</w:t>
            </w:r>
            <w:r w:rsidR="000C1A22">
              <w:t xml:space="preserve"> a group of</w:t>
            </w:r>
            <w:r w:rsidR="00745D5F">
              <w:t xml:space="preserve"> </w:t>
            </w:r>
            <w:r w:rsidR="00D86932">
              <w:t>10</w:t>
            </w:r>
            <w:r w:rsidR="000C1A22">
              <w:t xml:space="preserve"> testers who lead the team</w:t>
            </w:r>
            <w:r w:rsidR="00D86932">
              <w:t xml:space="preserve"> of ~60 testers</w:t>
            </w:r>
            <w:r w:rsidR="000C1A22">
              <w:t xml:space="preserve"> in bug count</w:t>
            </w:r>
          </w:p>
          <w:p w14:paraId="212E517F" w14:textId="7455463C" w:rsidR="000E50B9" w:rsidRDefault="00766119" w:rsidP="0046749A">
            <w:pPr>
              <w:pStyle w:val="ListBullet"/>
              <w:spacing w:after="0"/>
            </w:pPr>
            <w:r>
              <w:t>Ensured that bugs were audited and sent to Dev in a timely manner</w:t>
            </w:r>
          </w:p>
          <w:p w14:paraId="06745812" w14:textId="1569127B" w:rsidR="00766119" w:rsidRDefault="00766119" w:rsidP="0046749A">
            <w:pPr>
              <w:pStyle w:val="ListBullet"/>
              <w:spacing w:after="0"/>
            </w:pPr>
            <w:r>
              <w:t xml:space="preserve">Helped to restructure the test package </w:t>
            </w:r>
            <w:r w:rsidR="005815FB">
              <w:t>to allow for more time efficient test runs</w:t>
            </w:r>
          </w:p>
          <w:p w14:paraId="7AF6BDD7" w14:textId="0B0A8820" w:rsidR="0046749A" w:rsidRDefault="0046749A" w:rsidP="0046749A">
            <w:pPr>
              <w:pStyle w:val="ListBullet"/>
              <w:spacing w:after="0"/>
            </w:pPr>
            <w:r>
              <w:t xml:space="preserve">Helped pioneer the creation of a small sub-team that focused on testing </w:t>
            </w:r>
            <w:r w:rsidR="00755B9D">
              <w:t xml:space="preserve">and providing quality feedback on </w:t>
            </w:r>
            <w:r>
              <w:t>game balance</w:t>
            </w:r>
          </w:p>
          <w:p w14:paraId="01568669" w14:textId="77777777" w:rsidR="007B7F3E" w:rsidRDefault="007B7F3E" w:rsidP="007B7F3E">
            <w:pPr>
              <w:pStyle w:val="ListBullet"/>
              <w:numPr>
                <w:ilvl w:val="0"/>
                <w:numId w:val="0"/>
              </w:numPr>
              <w:ind w:left="101"/>
            </w:pPr>
          </w:p>
          <w:p w14:paraId="6B0A4C90" w14:textId="77777777" w:rsidR="007B7F3E" w:rsidRDefault="007B7F3E" w:rsidP="008F2804">
            <w:pPr>
              <w:pStyle w:val="Subsection"/>
              <w:spacing w:after="0"/>
            </w:pPr>
            <w:r>
              <w:t xml:space="preserve">QA Tester, </w:t>
            </w:r>
            <w:r w:rsidRPr="00B815BC">
              <w:rPr>
                <w:rStyle w:val="Emphasis"/>
              </w:rPr>
              <w:t>Electronic Arts</w:t>
            </w:r>
          </w:p>
          <w:p w14:paraId="39C81117" w14:textId="3636E007" w:rsidR="003135B0" w:rsidRDefault="00401BD7" w:rsidP="00401BD7">
            <w:pPr>
              <w:pStyle w:val="ListBullet"/>
              <w:spacing w:after="0"/>
            </w:pPr>
            <w:r>
              <w:t>Set a standard for the number of bugs other testers should be finding</w:t>
            </w:r>
          </w:p>
          <w:p w14:paraId="723D2BEE" w14:textId="3AFDF6B3" w:rsidR="00401BD7" w:rsidRDefault="00401BD7" w:rsidP="005815FB">
            <w:pPr>
              <w:pStyle w:val="ListBullet"/>
            </w:pPr>
            <w:r>
              <w:t xml:space="preserve">Mentored testers who were struggling with finding </w:t>
            </w:r>
            <w:r w:rsidR="001C105E">
              <w:t>or reporting bugs</w:t>
            </w:r>
          </w:p>
          <w:p w14:paraId="0E0A9E90" w14:textId="0CCFF3A9" w:rsidR="00BD7C50" w:rsidRPr="00355BD5" w:rsidRDefault="00BD7C50" w:rsidP="00C30232">
            <w:pPr>
              <w:pStyle w:val="ListBullet"/>
              <w:numPr>
                <w:ilvl w:val="0"/>
                <w:numId w:val="0"/>
              </w:numPr>
              <w:ind w:left="101"/>
            </w:pPr>
          </w:p>
        </w:tc>
      </w:tr>
    </w:tbl>
    <w:p w14:paraId="4BBEE4A5" w14:textId="77777777" w:rsidR="002603CA" w:rsidRDefault="00A51FF7">
      <w:pPr>
        <w:pStyle w:val="SectionHeading"/>
      </w:pPr>
      <w:r>
        <w:t>Education</w:t>
      </w:r>
    </w:p>
    <w:tbl>
      <w:tblPr>
        <w:tblW w:w="5000" w:type="pct"/>
        <w:tblCellMar>
          <w:top w:w="144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7"/>
        <w:gridCol w:w="7415"/>
      </w:tblGrid>
      <w:tr w:rsidR="002603CA" w:rsidRPr="00355BD5" w14:paraId="5C24CE08" w14:textId="77777777" w:rsidTr="002F7024">
        <w:trPr>
          <w:trHeight w:hRule="exact" w:val="58"/>
        </w:trPr>
        <w:tc>
          <w:tcPr>
            <w:tcW w:w="913" w:type="pct"/>
            <w:tcBorders>
              <w:top w:val="single" w:sz="2" w:space="0" w:color="BFBFBF"/>
              <w:left w:val="nil"/>
              <w:bottom w:val="single" w:sz="2" w:space="0" w:color="BFBFBF"/>
              <w:right w:val="nil"/>
              <w:tl2br w:val="nil"/>
              <w:tr2bl w:val="nil"/>
            </w:tcBorders>
            <w:shd w:val="clear" w:color="auto" w:fill="auto"/>
          </w:tcPr>
          <w:p w14:paraId="75567364" w14:textId="77777777" w:rsidR="002603CA" w:rsidRPr="00355BD5" w:rsidRDefault="002603CA">
            <w:pPr>
              <w:rPr>
                <w:sz w:val="6"/>
              </w:rPr>
            </w:pPr>
          </w:p>
        </w:tc>
        <w:tc>
          <w:tcPr>
            <w:tcW w:w="4087" w:type="pct"/>
            <w:tcBorders>
              <w:top w:val="single" w:sz="2" w:space="0" w:color="BFBFBF"/>
              <w:left w:val="nil"/>
              <w:bottom w:val="single" w:sz="2" w:space="0" w:color="BFBFBF"/>
              <w:right w:val="nil"/>
              <w:tl2br w:val="nil"/>
              <w:tr2bl w:val="nil"/>
            </w:tcBorders>
            <w:shd w:val="clear" w:color="auto" w:fill="auto"/>
          </w:tcPr>
          <w:p w14:paraId="1095C149" w14:textId="77777777" w:rsidR="002603CA" w:rsidRPr="00355BD5" w:rsidRDefault="002603CA">
            <w:pPr>
              <w:rPr>
                <w:sz w:val="6"/>
              </w:rPr>
            </w:pPr>
          </w:p>
        </w:tc>
      </w:tr>
      <w:tr w:rsidR="002603CA" w:rsidRPr="00355BD5" w14:paraId="28CEAC06" w14:textId="77777777" w:rsidTr="002F7024">
        <w:tc>
          <w:tcPr>
            <w:tcW w:w="913" w:type="pct"/>
            <w:shd w:val="clear" w:color="auto" w:fill="auto"/>
          </w:tcPr>
          <w:p w14:paraId="2CAEDA17" w14:textId="40249413" w:rsidR="002603CA" w:rsidRPr="00355BD5" w:rsidRDefault="00842DBB" w:rsidP="0025515B">
            <w:pPr>
              <w:pStyle w:val="Date"/>
            </w:pPr>
            <w:r>
              <w:t>December 2020</w:t>
            </w:r>
          </w:p>
        </w:tc>
        <w:tc>
          <w:tcPr>
            <w:tcW w:w="4087" w:type="pct"/>
            <w:shd w:val="clear" w:color="auto" w:fill="auto"/>
          </w:tcPr>
          <w:p w14:paraId="504A0109" w14:textId="77777777" w:rsidR="002603CA" w:rsidRDefault="0025515B" w:rsidP="003C2FB2">
            <w:pPr>
              <w:pStyle w:val="Subsection"/>
              <w:spacing w:after="0"/>
              <w:rPr>
                <w:rStyle w:val="Emphasis"/>
              </w:rPr>
            </w:pPr>
            <w:r w:rsidRPr="00355BD5">
              <w:t>B.S. Computer Science</w:t>
            </w:r>
            <w:r w:rsidR="00A51FF7" w:rsidRPr="00355BD5">
              <w:t>, </w:t>
            </w:r>
            <w:r w:rsidRPr="00355BD5">
              <w:rPr>
                <w:rStyle w:val="Emphasis"/>
              </w:rPr>
              <w:t>Louisiana State University</w:t>
            </w:r>
          </w:p>
          <w:p w14:paraId="4AF15ECD" w14:textId="59262730" w:rsidR="00DA0D4C" w:rsidRPr="00DA0D4C" w:rsidRDefault="002F7024" w:rsidP="0025515B">
            <w:pPr>
              <w:pStyle w:val="Subsection"/>
            </w:pPr>
            <w:r>
              <w:t xml:space="preserve">   -</w:t>
            </w:r>
            <w:r w:rsidR="003C2FB2">
              <w:t xml:space="preserve"> </w:t>
            </w:r>
            <w:r w:rsidR="000B698A" w:rsidRPr="009849AB">
              <w:rPr>
                <w:color w:val="595959"/>
                <w:sz w:val="17"/>
                <w:szCs w:val="18"/>
              </w:rPr>
              <w:t>Minor in Business Administration</w:t>
            </w:r>
          </w:p>
        </w:tc>
      </w:tr>
    </w:tbl>
    <w:p w14:paraId="1BAA3BF2" w14:textId="048DEDF9" w:rsidR="002603CA" w:rsidRDefault="002603CA" w:rsidP="00B13B27"/>
    <w:sectPr w:rsidR="002603CA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51B46" w14:textId="77777777" w:rsidR="000F5357" w:rsidRDefault="000F5357">
      <w:pPr>
        <w:spacing w:after="0"/>
      </w:pPr>
      <w:r>
        <w:separator/>
      </w:r>
    </w:p>
    <w:p w14:paraId="172409E0" w14:textId="77777777" w:rsidR="000F5357" w:rsidRDefault="000F5357"/>
  </w:endnote>
  <w:endnote w:type="continuationSeparator" w:id="0">
    <w:p w14:paraId="55B3C57D" w14:textId="77777777" w:rsidR="000F5357" w:rsidRDefault="000F5357">
      <w:pPr>
        <w:spacing w:after="0"/>
      </w:pPr>
      <w:r>
        <w:continuationSeparator/>
      </w:r>
    </w:p>
    <w:p w14:paraId="6CAC2619" w14:textId="77777777" w:rsidR="000F5357" w:rsidRDefault="000F53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F1D82" w14:textId="77777777" w:rsidR="002603CA" w:rsidRDefault="00A51FF7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3618CB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6402B" w14:textId="77777777" w:rsidR="000F5357" w:rsidRDefault="000F5357">
      <w:pPr>
        <w:spacing w:after="0"/>
      </w:pPr>
      <w:r>
        <w:separator/>
      </w:r>
    </w:p>
    <w:p w14:paraId="51D89979" w14:textId="77777777" w:rsidR="000F5357" w:rsidRDefault="000F5357"/>
  </w:footnote>
  <w:footnote w:type="continuationSeparator" w:id="0">
    <w:p w14:paraId="604F43D1" w14:textId="77777777" w:rsidR="000F5357" w:rsidRDefault="000F5357">
      <w:pPr>
        <w:spacing w:after="0"/>
      </w:pPr>
      <w:r>
        <w:continuationSeparator/>
      </w:r>
    </w:p>
    <w:p w14:paraId="5BE98EC0" w14:textId="77777777" w:rsidR="000F5357" w:rsidRDefault="000F53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04C7607"/>
    <w:multiLevelType w:val="hybridMultilevel"/>
    <w:tmpl w:val="E51E2C4E"/>
    <w:lvl w:ilvl="0" w:tplc="6B6A3FA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97C"/>
    <w:rsid w:val="00025763"/>
    <w:rsid w:val="00042B8E"/>
    <w:rsid w:val="00042E44"/>
    <w:rsid w:val="00051445"/>
    <w:rsid w:val="0007000F"/>
    <w:rsid w:val="00097C0E"/>
    <w:rsid w:val="000B0F81"/>
    <w:rsid w:val="000B698A"/>
    <w:rsid w:val="000C1A22"/>
    <w:rsid w:val="000E50B9"/>
    <w:rsid w:val="000F5357"/>
    <w:rsid w:val="000F5CF9"/>
    <w:rsid w:val="00104BB6"/>
    <w:rsid w:val="00113CF8"/>
    <w:rsid w:val="00134C1B"/>
    <w:rsid w:val="001906A6"/>
    <w:rsid w:val="00196D91"/>
    <w:rsid w:val="001A673B"/>
    <w:rsid w:val="001B5E48"/>
    <w:rsid w:val="001C105E"/>
    <w:rsid w:val="001D5C67"/>
    <w:rsid w:val="001E69A2"/>
    <w:rsid w:val="001F1C30"/>
    <w:rsid w:val="002052E1"/>
    <w:rsid w:val="0021534C"/>
    <w:rsid w:val="0025515B"/>
    <w:rsid w:val="002603CA"/>
    <w:rsid w:val="002A1E71"/>
    <w:rsid w:val="002B6EC6"/>
    <w:rsid w:val="002F7024"/>
    <w:rsid w:val="00305C9E"/>
    <w:rsid w:val="003135B0"/>
    <w:rsid w:val="0033312C"/>
    <w:rsid w:val="00355BD5"/>
    <w:rsid w:val="00361228"/>
    <w:rsid w:val="003618CB"/>
    <w:rsid w:val="0038617E"/>
    <w:rsid w:val="00391CBD"/>
    <w:rsid w:val="003C2FB2"/>
    <w:rsid w:val="00401BD7"/>
    <w:rsid w:val="0046749A"/>
    <w:rsid w:val="0047227C"/>
    <w:rsid w:val="0048397D"/>
    <w:rsid w:val="004D3107"/>
    <w:rsid w:val="004E38C3"/>
    <w:rsid w:val="00503E24"/>
    <w:rsid w:val="0051778E"/>
    <w:rsid w:val="00544683"/>
    <w:rsid w:val="00553A27"/>
    <w:rsid w:val="005815FB"/>
    <w:rsid w:val="005E5E56"/>
    <w:rsid w:val="00680523"/>
    <w:rsid w:val="006B4093"/>
    <w:rsid w:val="006F66C2"/>
    <w:rsid w:val="0071223D"/>
    <w:rsid w:val="007244EC"/>
    <w:rsid w:val="00735878"/>
    <w:rsid w:val="007416F8"/>
    <w:rsid w:val="00745D5F"/>
    <w:rsid w:val="00755B9D"/>
    <w:rsid w:val="00766119"/>
    <w:rsid w:val="00780118"/>
    <w:rsid w:val="007B7B41"/>
    <w:rsid w:val="007B7F3E"/>
    <w:rsid w:val="0080054E"/>
    <w:rsid w:val="008156AA"/>
    <w:rsid w:val="008269E6"/>
    <w:rsid w:val="00842DBB"/>
    <w:rsid w:val="00873A9C"/>
    <w:rsid w:val="008A2D80"/>
    <w:rsid w:val="008B3041"/>
    <w:rsid w:val="008D4DDA"/>
    <w:rsid w:val="008D5EE7"/>
    <w:rsid w:val="008F2804"/>
    <w:rsid w:val="009045F5"/>
    <w:rsid w:val="00932CEF"/>
    <w:rsid w:val="00937F4B"/>
    <w:rsid w:val="009849AB"/>
    <w:rsid w:val="00A147FE"/>
    <w:rsid w:val="00A17F71"/>
    <w:rsid w:val="00A32B94"/>
    <w:rsid w:val="00A462BE"/>
    <w:rsid w:val="00A51FF7"/>
    <w:rsid w:val="00A8620A"/>
    <w:rsid w:val="00A909EC"/>
    <w:rsid w:val="00AE0965"/>
    <w:rsid w:val="00B07DC4"/>
    <w:rsid w:val="00B13B27"/>
    <w:rsid w:val="00B3269F"/>
    <w:rsid w:val="00B35882"/>
    <w:rsid w:val="00B5602A"/>
    <w:rsid w:val="00B7396C"/>
    <w:rsid w:val="00B815BC"/>
    <w:rsid w:val="00B90A69"/>
    <w:rsid w:val="00BA5BC1"/>
    <w:rsid w:val="00BB707D"/>
    <w:rsid w:val="00BD7C50"/>
    <w:rsid w:val="00BF64B6"/>
    <w:rsid w:val="00C12E4D"/>
    <w:rsid w:val="00C30232"/>
    <w:rsid w:val="00C72F78"/>
    <w:rsid w:val="00CB2F9A"/>
    <w:rsid w:val="00CE4FD5"/>
    <w:rsid w:val="00D15E08"/>
    <w:rsid w:val="00D668FE"/>
    <w:rsid w:val="00D86932"/>
    <w:rsid w:val="00D879D4"/>
    <w:rsid w:val="00DA0D4C"/>
    <w:rsid w:val="00DF4E19"/>
    <w:rsid w:val="00E0517F"/>
    <w:rsid w:val="00E500A6"/>
    <w:rsid w:val="00E5018E"/>
    <w:rsid w:val="00E57C39"/>
    <w:rsid w:val="00F51E24"/>
    <w:rsid w:val="00F748B8"/>
    <w:rsid w:val="00FA6D93"/>
    <w:rsid w:val="00FB5C7D"/>
    <w:rsid w:val="00FC0BC8"/>
    <w:rsid w:val="00FC0DCE"/>
    <w:rsid w:val="00FC1F11"/>
    <w:rsid w:val="00FD4A0B"/>
    <w:rsid w:val="00FD6A1F"/>
    <w:rsid w:val="00FE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C9C8"/>
  <w15:chartTrackingRefBased/>
  <w15:docId w15:val="{CE334B0C-FE9D-4B04-B48D-30948AD4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0"/>
      <w:ind w:right="576"/>
    </w:pPr>
    <w:rPr>
      <w:color w:val="595959"/>
      <w:sz w:val="19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eastAsia="Times New Roman"/>
      <w:caps/>
      <w:color w:val="858585"/>
      <w:kern w:val="28"/>
      <w:sz w:val="64"/>
    </w:rPr>
  </w:style>
  <w:style w:type="character" w:customStyle="1" w:styleId="TitleChar">
    <w:name w:val="Title Char"/>
    <w:link w:val="Title"/>
    <w:uiPriority w:val="2"/>
    <w:rPr>
      <w:rFonts w:ascii="Calibri" w:eastAsia="Times New Roman" w:hAnsi="Calibri" w:cs="Times New Roman"/>
      <w:caps/>
      <w:color w:val="858585"/>
      <w:kern w:val="28"/>
      <w:sz w:val="64"/>
    </w:rPr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eastAsia="Times New Roman"/>
      <w:caps/>
      <w:color w:val="7F7F7F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link w:val="Footer"/>
    <w:uiPriority w:val="99"/>
    <w:rPr>
      <w:noProof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/>
          <w:left w:val="nil"/>
          <w:bottom w:val="single" w:sz="2" w:space="0" w:color="BFBF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/>
    </w:rPr>
  </w:style>
  <w:style w:type="character" w:customStyle="1" w:styleId="DateChar">
    <w:name w:val="Date Char"/>
    <w:link w:val="Date"/>
    <w:uiPriority w:val="1"/>
    <w:rPr>
      <w:color w:val="000000"/>
    </w:rPr>
  </w:style>
  <w:style w:type="character" w:styleId="Emphasis">
    <w:name w:val="Emphasis"/>
    <w:uiPriority w:val="2"/>
    <w:unhideWhenUsed/>
    <w:qFormat/>
    <w:rPr>
      <w:i/>
      <w:iCs/>
      <w:color w:val="404040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1E6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nusJack4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enusJack4.github.i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obo_000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Lenus Jack</dc:creator>
  <cp:keywords/>
  <cp:lastModifiedBy>Prado, Erica</cp:lastModifiedBy>
  <cp:revision>2</cp:revision>
  <dcterms:created xsi:type="dcterms:W3CDTF">2021-03-25T18:11:00Z</dcterms:created>
  <dcterms:modified xsi:type="dcterms:W3CDTF">2021-03-25T18:11:00Z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